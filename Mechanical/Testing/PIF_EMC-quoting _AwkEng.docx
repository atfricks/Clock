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AA" w:rsidRPr="00625199" w:rsidRDefault="00206688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625199">
        <w:rPr>
          <w:rFonts w:ascii="Arial" w:hAnsi="Arial" w:cs="Arial"/>
          <w:b/>
          <w:sz w:val="32"/>
          <w:szCs w:val="32"/>
        </w:rPr>
        <w:t>PROJECT INFORMATION FORM (PIF</w:t>
      </w:r>
      <w:r w:rsidR="000858AA" w:rsidRPr="00625199">
        <w:rPr>
          <w:rFonts w:ascii="Arial" w:hAnsi="Arial" w:cs="Arial"/>
          <w:b/>
          <w:sz w:val="32"/>
          <w:szCs w:val="32"/>
        </w:rPr>
        <w:t>)</w:t>
      </w:r>
      <w:r w:rsidR="00515F4E" w:rsidRPr="00625199">
        <w:rPr>
          <w:rFonts w:ascii="Arial" w:hAnsi="Arial" w:cs="Arial"/>
          <w:b/>
          <w:sz w:val="32"/>
          <w:szCs w:val="32"/>
        </w:rPr>
        <w:t xml:space="preserve"> for </w:t>
      </w:r>
      <w:r w:rsidR="00544506" w:rsidRPr="00625199">
        <w:rPr>
          <w:rFonts w:ascii="Arial" w:hAnsi="Arial" w:cs="Arial"/>
          <w:b/>
          <w:sz w:val="32"/>
          <w:szCs w:val="32"/>
        </w:rPr>
        <w:t>EMC</w:t>
      </w:r>
    </w:p>
    <w:p w:rsidR="000858AA" w:rsidRDefault="00565E92" w:rsidP="00565E92">
      <w:pPr>
        <w:jc w:val="center"/>
        <w:rPr>
          <w:rFonts w:ascii="Arial" w:hAnsi="Arial" w:cs="Arial"/>
          <w:b/>
        </w:rPr>
      </w:pPr>
      <w:r w:rsidRPr="00625199">
        <w:rPr>
          <w:rFonts w:ascii="Arial" w:hAnsi="Arial" w:cs="Arial"/>
          <w:b/>
        </w:rPr>
        <w:t xml:space="preserve">Information UL needs to provide an accurate </w:t>
      </w:r>
      <w:r w:rsidR="00F85A2F">
        <w:rPr>
          <w:rFonts w:ascii="Arial" w:hAnsi="Arial" w:cs="Arial"/>
          <w:b/>
        </w:rPr>
        <w:t xml:space="preserve">EMC </w:t>
      </w:r>
      <w:r w:rsidRPr="00625199">
        <w:rPr>
          <w:rFonts w:ascii="Arial" w:hAnsi="Arial" w:cs="Arial"/>
          <w:b/>
        </w:rPr>
        <w:t>quotation</w:t>
      </w:r>
      <w:r w:rsidR="00F85A2F">
        <w:rPr>
          <w:rFonts w:ascii="Arial" w:hAnsi="Arial" w:cs="Arial"/>
          <w:b/>
        </w:rPr>
        <w:t xml:space="preserve"> for non-radio products</w:t>
      </w:r>
    </w:p>
    <w:p w:rsidR="00045186" w:rsidRDefault="00045186" w:rsidP="00565E92">
      <w:pPr>
        <w:jc w:val="center"/>
        <w:rPr>
          <w:rFonts w:ascii="Arial" w:hAnsi="Arial" w:cs="Arial"/>
          <w:b/>
        </w:rPr>
      </w:pPr>
    </w:p>
    <w:p w:rsidR="00045186" w:rsidRPr="00625199" w:rsidRDefault="00045186" w:rsidP="00565E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 Please check the boxes or fill in information between the green brackets</w:t>
      </w:r>
    </w:p>
    <w:p w:rsidR="00565E92" w:rsidRPr="002970EB" w:rsidRDefault="00565E92" w:rsidP="00565E92">
      <w:pPr>
        <w:jc w:val="center"/>
        <w:rPr>
          <w:rFonts w:ascii="Arial" w:hAnsi="Arial" w:cs="Arial"/>
          <w:b/>
        </w:rPr>
      </w:pPr>
    </w:p>
    <w:tbl>
      <w:tblPr>
        <w:tblW w:w="96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48"/>
      </w:tblGrid>
      <w:tr w:rsidR="00F8067D" w:rsidRPr="002970EB" w:rsidTr="007F3BC8">
        <w:tc>
          <w:tcPr>
            <w:tcW w:w="964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F8067D" w:rsidRPr="003A5B4B" w:rsidRDefault="00F8067D" w:rsidP="007F3BC8">
            <w:pPr>
              <w:pStyle w:val="Heading3"/>
            </w:pPr>
            <w:r>
              <w:rPr>
                <w:rFonts w:cs="Arial"/>
                <w:iCs/>
                <w:sz w:val="28"/>
              </w:rPr>
              <w:t>Test Purpose</w:t>
            </w:r>
          </w:p>
        </w:tc>
      </w:tr>
      <w:permStart w:id="1091333318" w:edGrp="everyone"/>
      <w:tr w:rsidR="00F8067D" w:rsidRPr="002970EB" w:rsidTr="00670E24">
        <w:trPr>
          <w:trHeight w:val="330"/>
        </w:trPr>
        <w:tc>
          <w:tcPr>
            <w:tcW w:w="9648" w:type="dxa"/>
            <w:tcBorders>
              <w:top w:val="nil"/>
              <w:bottom w:val="single" w:sz="12" w:space="0" w:color="000000"/>
            </w:tcBorders>
            <w:shd w:val="clear" w:color="auto" w:fill="FFFFFF" w:themeFill="background1"/>
          </w:tcPr>
          <w:p w:rsidR="00F8067D" w:rsidRDefault="00F453D5" w:rsidP="0055178E">
            <w:pPr>
              <w:jc w:val="center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24485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067D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8067D">
              <w:rPr>
                <w:rFonts w:ascii="Arial" w:hAnsi="Arial" w:cs="Arial"/>
                <w:sz w:val="24"/>
              </w:rPr>
              <w:t xml:space="preserve"> </w:t>
            </w:r>
            <w:permEnd w:id="1091333318"/>
            <w:r w:rsidR="00F8067D">
              <w:rPr>
                <w:rFonts w:ascii="Arial" w:hAnsi="Arial" w:cs="Arial"/>
                <w:sz w:val="24"/>
              </w:rPr>
              <w:t xml:space="preserve"> Evaluation             </w:t>
            </w:r>
            <w:permStart w:id="134492983" w:edGrp="everyone"/>
            <w:sdt>
              <w:sdtPr>
                <w:rPr>
                  <w:rFonts w:ascii="Arial" w:hAnsi="Arial" w:cs="Arial"/>
                  <w:sz w:val="24"/>
                </w:rPr>
                <w:id w:val="1124427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BA6"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sdtContent>
            </w:sdt>
            <w:r w:rsidR="00F8067D">
              <w:rPr>
                <w:rFonts w:ascii="Arial" w:hAnsi="Arial" w:cs="Arial"/>
                <w:sz w:val="24"/>
              </w:rPr>
              <w:t xml:space="preserve"> </w:t>
            </w:r>
            <w:permEnd w:id="134492983"/>
            <w:r w:rsidR="00F8067D">
              <w:rPr>
                <w:rFonts w:ascii="Arial" w:hAnsi="Arial" w:cs="Arial"/>
                <w:sz w:val="24"/>
              </w:rPr>
              <w:t>Final Test</w:t>
            </w:r>
          </w:p>
        </w:tc>
      </w:tr>
    </w:tbl>
    <w:p w:rsidR="00F8067D" w:rsidRPr="002970EB" w:rsidRDefault="00F8067D" w:rsidP="002970EB"/>
    <w:tbl>
      <w:tblPr>
        <w:tblW w:w="96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810"/>
        <w:gridCol w:w="2610"/>
        <w:gridCol w:w="900"/>
        <w:gridCol w:w="2790"/>
      </w:tblGrid>
      <w:tr w:rsidR="00F00C42" w:rsidRPr="002970EB" w:rsidTr="00906B62">
        <w:tc>
          <w:tcPr>
            <w:tcW w:w="964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3A5B4B" w:rsidRPr="003A5B4B" w:rsidRDefault="00F00C42" w:rsidP="00F8067D">
            <w:pPr>
              <w:pStyle w:val="Heading3"/>
            </w:pPr>
            <w:r w:rsidRPr="002970EB">
              <w:rPr>
                <w:rFonts w:cs="Arial"/>
                <w:iCs/>
                <w:sz w:val="28"/>
              </w:rPr>
              <w:t>Applicant Information</w:t>
            </w:r>
          </w:p>
        </w:tc>
      </w:tr>
      <w:tr w:rsidR="002970EB" w:rsidRPr="002970EB" w:rsidTr="00A40FB5">
        <w:tc>
          <w:tcPr>
            <w:tcW w:w="253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544506" w:rsidRPr="002970EB" w:rsidRDefault="003A1918" w:rsidP="00A40FB5">
            <w:pPr>
              <w:pStyle w:val="Heading6"/>
              <w:rPr>
                <w:rFonts w:ascii="Arial" w:hAnsi="Arial" w:cs="Arial"/>
              </w:rPr>
            </w:pPr>
            <w:permStart w:id="2093629563" w:edGrp="everyone" w:colFirst="1" w:colLast="1"/>
            <w:r w:rsidRPr="002970EB">
              <w:rPr>
                <w:rFonts w:ascii="Arial" w:hAnsi="Arial" w:cs="Arial"/>
              </w:rPr>
              <w:t>Company n</w:t>
            </w:r>
            <w:r w:rsidR="00544506" w:rsidRPr="002970EB">
              <w:rPr>
                <w:rFonts w:ascii="Arial" w:hAnsi="Arial" w:cs="Arial"/>
              </w:rPr>
              <w:t xml:space="preserve">ame </w:t>
            </w:r>
          </w:p>
        </w:tc>
        <w:tc>
          <w:tcPr>
            <w:tcW w:w="7110" w:type="dxa"/>
            <w:gridSpan w:val="4"/>
            <w:tcBorders>
              <w:top w:val="single" w:sz="12" w:space="0" w:color="000000"/>
            </w:tcBorders>
          </w:tcPr>
          <w:p w:rsidR="00544506" w:rsidRPr="00A40FB5" w:rsidRDefault="00C74BA6" w:rsidP="002C23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Awkward Engineer Creations, LLC</w:t>
            </w:r>
          </w:p>
        </w:tc>
      </w:tr>
      <w:tr w:rsidR="002970EB" w:rsidRPr="002970EB" w:rsidTr="00B50CE1">
        <w:trPr>
          <w:trHeight w:val="903"/>
        </w:trPr>
        <w:tc>
          <w:tcPr>
            <w:tcW w:w="2538" w:type="dxa"/>
            <w:tcBorders>
              <w:top w:val="single" w:sz="6" w:space="0" w:color="000000"/>
            </w:tcBorders>
            <w:shd w:val="clear" w:color="auto" w:fill="BFBFBF"/>
            <w:vAlign w:val="center"/>
          </w:tcPr>
          <w:p w:rsidR="003A1918" w:rsidRPr="002970EB" w:rsidRDefault="003A1918" w:rsidP="00A40FB5">
            <w:pPr>
              <w:rPr>
                <w:rFonts w:ascii="Arial" w:hAnsi="Arial" w:cs="Arial"/>
                <w:b/>
                <w:bCs/>
                <w:sz w:val="24"/>
              </w:rPr>
            </w:pPr>
            <w:permStart w:id="39136175" w:edGrp="everyone" w:colFirst="1" w:colLast="1"/>
            <w:permEnd w:id="2093629563"/>
            <w:r w:rsidRPr="002970EB">
              <w:rPr>
                <w:rFonts w:ascii="Arial" w:hAnsi="Arial" w:cs="Arial"/>
                <w:b/>
                <w:bCs/>
                <w:sz w:val="24"/>
              </w:rPr>
              <w:t>Address</w:t>
            </w:r>
          </w:p>
        </w:tc>
        <w:tc>
          <w:tcPr>
            <w:tcW w:w="7110" w:type="dxa"/>
            <w:gridSpan w:val="4"/>
          </w:tcPr>
          <w:p w:rsidR="00C74BA6" w:rsidRDefault="00C74BA6" w:rsidP="002C23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369 Broadway, #2</w:t>
            </w:r>
          </w:p>
          <w:p w:rsidR="00C74BA6" w:rsidRPr="00A40FB5" w:rsidRDefault="00C74BA6" w:rsidP="002C23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Somerville, MA 02145</w:t>
            </w:r>
          </w:p>
        </w:tc>
      </w:tr>
      <w:tr w:rsidR="002970EB" w:rsidRPr="002970EB" w:rsidTr="00A40FB5">
        <w:tc>
          <w:tcPr>
            <w:tcW w:w="25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544506" w:rsidRPr="002970EB" w:rsidRDefault="00544506" w:rsidP="00A40FB5">
            <w:pPr>
              <w:rPr>
                <w:rFonts w:ascii="Arial" w:hAnsi="Arial" w:cs="Arial"/>
                <w:b/>
                <w:bCs/>
                <w:sz w:val="24"/>
              </w:rPr>
            </w:pPr>
            <w:permStart w:id="462690078" w:edGrp="everyone" w:colFirst="1" w:colLast="1"/>
            <w:permEnd w:id="39136175"/>
            <w:r w:rsidRPr="002970EB">
              <w:rPr>
                <w:rFonts w:ascii="Arial" w:hAnsi="Arial" w:cs="Arial"/>
                <w:b/>
                <w:bCs/>
                <w:sz w:val="24"/>
              </w:rPr>
              <w:t xml:space="preserve">Contact </w:t>
            </w:r>
            <w:r w:rsidR="003A1918" w:rsidRPr="002970EB">
              <w:rPr>
                <w:rFonts w:ascii="Arial" w:hAnsi="Arial" w:cs="Arial"/>
                <w:b/>
                <w:bCs/>
                <w:sz w:val="24"/>
              </w:rPr>
              <w:t>name</w:t>
            </w:r>
            <w:r w:rsidRPr="002970EB">
              <w:rPr>
                <w:rFonts w:ascii="Arial" w:hAnsi="Arial" w:cs="Arial"/>
                <w:b/>
                <w:bCs/>
                <w:sz w:val="24"/>
              </w:rPr>
              <w:t xml:space="preserve"> / Title</w:t>
            </w:r>
          </w:p>
        </w:tc>
        <w:tc>
          <w:tcPr>
            <w:tcW w:w="7110" w:type="dxa"/>
            <w:gridSpan w:val="4"/>
            <w:tcBorders>
              <w:bottom w:val="single" w:sz="6" w:space="0" w:color="000000"/>
            </w:tcBorders>
          </w:tcPr>
          <w:p w:rsidR="00544506" w:rsidRPr="00A40FB5" w:rsidRDefault="00C74BA6" w:rsidP="002C236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Sam Feller / Chief Engineer</w:t>
            </w:r>
          </w:p>
        </w:tc>
      </w:tr>
      <w:tr w:rsidR="00713297" w:rsidRPr="002970EB" w:rsidTr="00A40FB5">
        <w:tc>
          <w:tcPr>
            <w:tcW w:w="25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713297" w:rsidRPr="002970EB" w:rsidRDefault="00713297" w:rsidP="00A40FB5">
            <w:pPr>
              <w:rPr>
                <w:rFonts w:ascii="Arial" w:hAnsi="Arial" w:cs="Arial"/>
                <w:b/>
                <w:bCs/>
                <w:sz w:val="24"/>
              </w:rPr>
            </w:pPr>
            <w:permStart w:id="1131226706" w:edGrp="everyone" w:colFirst="4" w:colLast="4"/>
            <w:permStart w:id="1488484208" w:edGrp="everyone" w:colFirst="2" w:colLast="2"/>
            <w:permEnd w:id="462690078"/>
            <w:r w:rsidRPr="002970EB">
              <w:rPr>
                <w:rFonts w:ascii="Arial" w:hAnsi="Arial" w:cs="Arial"/>
                <w:b/>
                <w:bCs/>
                <w:sz w:val="24"/>
              </w:rPr>
              <w:t>Telephone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713297" w:rsidRPr="00A40FB5" w:rsidRDefault="00713297" w:rsidP="00785214">
            <w:pPr>
              <w:rPr>
                <w:rFonts w:ascii="Arial" w:hAnsi="Arial" w:cs="Arial"/>
              </w:rPr>
            </w:pPr>
            <w:r w:rsidRPr="00A40FB5">
              <w:rPr>
                <w:rFonts w:ascii="Arial" w:hAnsi="Arial" w:cs="Arial"/>
              </w:rPr>
              <w:t xml:space="preserve">Office: </w:t>
            </w:r>
          </w:p>
        </w:tc>
        <w:tc>
          <w:tcPr>
            <w:tcW w:w="26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13297" w:rsidRPr="00A40FB5" w:rsidRDefault="00713297" w:rsidP="0071329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13297" w:rsidRPr="00A40FB5" w:rsidRDefault="00713297" w:rsidP="00785214">
            <w:pPr>
              <w:rPr>
                <w:rFonts w:ascii="Arial" w:hAnsi="Arial" w:cs="Arial"/>
              </w:rPr>
            </w:pPr>
            <w:r w:rsidRPr="00A40FB5">
              <w:rPr>
                <w:rFonts w:ascii="Arial" w:hAnsi="Arial" w:cs="Arial"/>
              </w:rPr>
              <w:t xml:space="preserve">Mobile: 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713297" w:rsidRPr="00A40FB5" w:rsidRDefault="00C74BA6" w:rsidP="007132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703-772-3373</w:t>
            </w:r>
          </w:p>
        </w:tc>
      </w:tr>
      <w:tr w:rsidR="002970EB" w:rsidRPr="002970EB" w:rsidTr="00A40FB5">
        <w:tc>
          <w:tcPr>
            <w:tcW w:w="253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:rsidR="00544506" w:rsidRPr="002970EB" w:rsidRDefault="00544506" w:rsidP="00A40FB5">
            <w:pPr>
              <w:rPr>
                <w:rFonts w:ascii="Arial" w:hAnsi="Arial" w:cs="Arial"/>
                <w:b/>
                <w:bCs/>
                <w:sz w:val="24"/>
              </w:rPr>
            </w:pPr>
            <w:permStart w:id="1389709688" w:edGrp="everyone" w:colFirst="1" w:colLast="1"/>
            <w:permEnd w:id="1131226706"/>
            <w:permEnd w:id="1488484208"/>
            <w:r w:rsidRPr="002970EB">
              <w:rPr>
                <w:rFonts w:ascii="Arial" w:hAnsi="Arial" w:cs="Arial"/>
                <w:b/>
                <w:bCs/>
                <w:sz w:val="24"/>
              </w:rPr>
              <w:t xml:space="preserve">E-mail </w:t>
            </w:r>
          </w:p>
        </w:tc>
        <w:tc>
          <w:tcPr>
            <w:tcW w:w="7110" w:type="dxa"/>
            <w:gridSpan w:val="4"/>
            <w:tcBorders>
              <w:top w:val="single" w:sz="6" w:space="0" w:color="000000"/>
            </w:tcBorders>
          </w:tcPr>
          <w:p w:rsidR="00544506" w:rsidRPr="00A40FB5" w:rsidRDefault="00C74BA6" w:rsidP="002C236A">
            <w:pPr>
              <w:rPr>
                <w:rFonts w:ascii="Arial" w:hAnsi="Arial" w:cs="Arial"/>
                <w:sz w:val="24"/>
              </w:rPr>
            </w:pPr>
            <w:hyperlink r:id="rId12" w:history="1">
              <w:r w:rsidRPr="00540DDD">
                <w:rPr>
                  <w:rStyle w:val="Hyperlink"/>
                  <w:rFonts w:ascii="Arial" w:hAnsi="Arial" w:cs="Arial"/>
                  <w:sz w:val="24"/>
                </w:rPr>
                <w:t>sam@awkwardengineer.com</w:t>
              </w:r>
            </w:hyperlink>
          </w:p>
        </w:tc>
      </w:tr>
      <w:permEnd w:id="1389709688"/>
    </w:tbl>
    <w:p w:rsidR="002970EB" w:rsidRPr="002970EB" w:rsidRDefault="002970EB" w:rsidP="002970EB"/>
    <w:tbl>
      <w:tblPr>
        <w:tblW w:w="96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360"/>
        <w:gridCol w:w="1350"/>
        <w:gridCol w:w="660"/>
        <w:gridCol w:w="420"/>
        <w:gridCol w:w="1950"/>
        <w:gridCol w:w="390"/>
        <w:gridCol w:w="1980"/>
      </w:tblGrid>
      <w:tr w:rsidR="00F00C42" w:rsidRPr="002970EB" w:rsidTr="00906B62">
        <w:tc>
          <w:tcPr>
            <w:tcW w:w="9648" w:type="dxa"/>
            <w:gridSpan w:val="8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3A5B4B" w:rsidRPr="003A5B4B" w:rsidRDefault="00F00C42" w:rsidP="00F8067D">
            <w:pPr>
              <w:pStyle w:val="Heading3"/>
            </w:pPr>
            <w:r w:rsidRPr="002970EB">
              <w:rPr>
                <w:rFonts w:cs="Arial"/>
                <w:iCs/>
                <w:sz w:val="28"/>
              </w:rPr>
              <w:t>Product Information</w:t>
            </w:r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528"/>
        </w:trPr>
        <w:tc>
          <w:tcPr>
            <w:tcW w:w="2538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pStyle w:val="Heading6"/>
              <w:rPr>
                <w:rFonts w:ascii="Arial" w:hAnsi="Arial" w:cs="Arial"/>
                <w:szCs w:val="24"/>
              </w:rPr>
            </w:pPr>
            <w:permStart w:id="1426683500" w:edGrp="everyone" w:colFirst="1" w:colLast="1"/>
            <w:r w:rsidRPr="002970EB">
              <w:rPr>
                <w:rFonts w:ascii="Arial" w:hAnsi="Arial" w:cs="Arial"/>
                <w:szCs w:val="24"/>
              </w:rPr>
              <w:t>EUT</w:t>
            </w:r>
            <w:r>
              <w:rPr>
                <w:rFonts w:ascii="Arial" w:hAnsi="Arial" w:cs="Arial"/>
                <w:szCs w:val="24"/>
              </w:rPr>
              <w:t>*</w:t>
            </w:r>
            <w:r w:rsidRPr="002970EB">
              <w:rPr>
                <w:rFonts w:ascii="Arial" w:hAnsi="Arial" w:cs="Arial"/>
                <w:szCs w:val="24"/>
              </w:rPr>
              <w:t xml:space="preserve"> description </w:t>
            </w:r>
          </w:p>
        </w:tc>
        <w:tc>
          <w:tcPr>
            <w:tcW w:w="7110" w:type="dxa"/>
            <w:gridSpan w:val="7"/>
            <w:tcBorders>
              <w:top w:val="single" w:sz="12" w:space="0" w:color="000000"/>
              <w:bottom w:val="single" w:sz="2" w:space="0" w:color="000000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 Clock with analog meters for displaying time</w:t>
            </w:r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535"/>
        </w:trPr>
        <w:tc>
          <w:tcPr>
            <w:tcW w:w="25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343504060" w:edGrp="everyone" w:colFirst="1" w:colLast="1"/>
            <w:permEnd w:id="1426683500"/>
            <w:r w:rsidRPr="002970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Model number (s) </w:t>
            </w:r>
          </w:p>
        </w:tc>
        <w:tc>
          <w:tcPr>
            <w:tcW w:w="7110" w:type="dxa"/>
            <w:gridSpan w:val="7"/>
            <w:tcBorders>
              <w:top w:val="single" w:sz="2" w:space="0" w:color="000000"/>
            </w:tcBorders>
          </w:tcPr>
          <w:p w:rsidR="00135280" w:rsidRDefault="00C74BA6" w:rsidP="00BB1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AWK-105</w:t>
            </w:r>
          </w:p>
          <w:p w:rsidR="00C74BA6" w:rsidRPr="00A40FB5" w:rsidRDefault="00C74BA6" w:rsidP="00BB1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AWK-105-AL</w:t>
            </w:r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562"/>
        </w:trPr>
        <w:tc>
          <w:tcPr>
            <w:tcW w:w="25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1926565077" w:edGrp="everyone" w:colFirst="1" w:colLast="1"/>
            <w:permEnd w:id="343504060"/>
            <w:r w:rsidRPr="002970EB">
              <w:rPr>
                <w:rFonts w:ascii="Arial" w:hAnsi="Arial" w:cs="Arial"/>
                <w:b/>
                <w:bCs/>
                <w:sz w:val="24"/>
                <w:szCs w:val="24"/>
              </w:rPr>
              <w:t>Model differences</w:t>
            </w:r>
          </w:p>
        </w:tc>
        <w:tc>
          <w:tcPr>
            <w:tcW w:w="7110" w:type="dxa"/>
            <w:gridSpan w:val="7"/>
            <w:tcBorders>
              <w:bottom w:val="single" w:sz="2" w:space="0" w:color="000000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AWK-105 is battery powered, AWK-105-AL runs off a wall wart</w:t>
            </w:r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337"/>
        </w:trPr>
        <w:tc>
          <w:tcPr>
            <w:tcW w:w="25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2105881849" w:edGrp="everyone" w:colFirst="6" w:colLast="6"/>
            <w:permStart w:id="54539677" w:edGrp="everyone" w:colFirst="4" w:colLast="4"/>
            <w:permStart w:id="722492846" w:edGrp="everyone" w:colFirst="2" w:colLast="2"/>
            <w:permEnd w:id="1926565077"/>
            <w:r w:rsidRPr="002970EB">
              <w:rPr>
                <w:rFonts w:ascii="Arial" w:hAnsi="Arial" w:cs="Arial"/>
                <w:b/>
                <w:bCs/>
                <w:sz w:val="24"/>
                <w:szCs w:val="24"/>
              </w:rPr>
              <w:t>EUT dimensions</w:t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h</w:t>
            </w:r>
          </w:p>
        </w:tc>
        <w:tc>
          <w:tcPr>
            <w:tcW w:w="201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w</w:t>
            </w:r>
          </w:p>
        </w:tc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6.5</w:t>
            </w:r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l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355"/>
        </w:trPr>
        <w:tc>
          <w:tcPr>
            <w:tcW w:w="25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1209090557" w:edGrp="everyone" w:colFirst="1" w:colLast="1"/>
            <w:permEnd w:id="2105881849"/>
            <w:permEnd w:id="54539677"/>
            <w:permEnd w:id="722492846"/>
            <w:r w:rsidRPr="002970EB">
              <w:rPr>
                <w:rFonts w:ascii="Arial" w:hAnsi="Arial" w:cs="Arial"/>
                <w:b/>
                <w:bCs/>
                <w:sz w:val="24"/>
                <w:szCs w:val="24"/>
              </w:rPr>
              <w:t>EUT weight</w:t>
            </w:r>
          </w:p>
        </w:tc>
        <w:tc>
          <w:tcPr>
            <w:tcW w:w="7110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lb</w:t>
            </w:r>
            <w:proofErr w:type="spellEnd"/>
          </w:p>
        </w:tc>
      </w:tr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360"/>
        </w:trPr>
        <w:tc>
          <w:tcPr>
            <w:tcW w:w="2538" w:type="dxa"/>
            <w:vMerge w:val="restart"/>
            <w:tcBorders>
              <w:top w:val="single" w:sz="2" w:space="0" w:color="000000"/>
            </w:tcBorders>
            <w:shd w:val="clear" w:color="auto" w:fill="BFBFBF"/>
            <w:vAlign w:val="center"/>
          </w:tcPr>
          <w:p w:rsidR="00135280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665352587" w:edGrp="everyone" w:colFirst="6" w:colLast="6"/>
            <w:permStart w:id="509746858" w:edGrp="everyone" w:colFirst="4" w:colLast="4"/>
            <w:permStart w:id="661215789" w:edGrp="everyone" w:colFirst="2" w:colLast="2"/>
            <w:permEnd w:id="1209090557"/>
            <w:r w:rsidRPr="002970EB">
              <w:rPr>
                <w:rFonts w:ascii="Arial" w:hAnsi="Arial" w:cs="Arial"/>
                <w:b/>
                <w:bCs/>
                <w:sz w:val="24"/>
                <w:szCs w:val="24"/>
              </w:rPr>
              <w:t>EUT power ratings</w:t>
            </w:r>
          </w:p>
          <w:p w:rsidR="00792A3A" w:rsidRPr="002970EB" w:rsidRDefault="00792A3A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26E">
              <w:rPr>
                <w:rFonts w:ascii="Arial" w:hAnsi="Arial" w:cs="Arial"/>
                <w:b/>
                <w:bCs/>
                <w:sz w:val="18"/>
                <w:szCs w:val="18"/>
              </w:rPr>
              <w:t>Specify a range if applicable.</w:t>
            </w:r>
          </w:p>
        </w:tc>
        <w:tc>
          <w:tcPr>
            <w:tcW w:w="360" w:type="dxa"/>
            <w:tcBorders>
              <w:top w:val="single" w:sz="2" w:space="0" w:color="000000"/>
              <w:bottom w:val="nil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V</w:t>
            </w:r>
          </w:p>
        </w:tc>
        <w:tc>
          <w:tcPr>
            <w:tcW w:w="20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5v</w:t>
            </w: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A</w:t>
            </w:r>
          </w:p>
        </w:tc>
        <w:tc>
          <w:tcPr>
            <w:tcW w:w="195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60mA</w:t>
            </w:r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35280" w:rsidRPr="00A40FB5" w:rsidRDefault="00135280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A40FB5">
              <w:rPr>
                <w:rFonts w:ascii="Arial" w:hAnsi="Arial" w:cs="Arial"/>
                <w:bCs/>
                <w:sz w:val="24"/>
                <w:szCs w:val="24"/>
              </w:rPr>
              <w:t>W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nil"/>
            </w:tcBorders>
          </w:tcPr>
          <w:p w:rsidR="00135280" w:rsidRPr="00A40FB5" w:rsidRDefault="00C74BA6" w:rsidP="00BB103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.3</w:t>
            </w:r>
          </w:p>
        </w:tc>
      </w:tr>
      <w:permEnd w:id="665352587"/>
      <w:permEnd w:id="509746858"/>
      <w:permEnd w:id="661215789"/>
      <w:tr w:rsidR="00135280" w:rsidRPr="002970EB" w:rsidTr="00A40FB5">
        <w:tblPrEx>
          <w:tblBorders>
            <w:insideH w:val="single" w:sz="2" w:space="0" w:color="000000"/>
            <w:insideV w:val="single" w:sz="2" w:space="0" w:color="000000"/>
          </w:tblBorders>
        </w:tblPrEx>
        <w:trPr>
          <w:trHeight w:val="307"/>
        </w:trPr>
        <w:tc>
          <w:tcPr>
            <w:tcW w:w="2538" w:type="dxa"/>
            <w:vMerge/>
            <w:tcBorders>
              <w:bottom w:val="single" w:sz="12" w:space="0" w:color="000000"/>
            </w:tcBorders>
            <w:shd w:val="clear" w:color="auto" w:fill="BFBFBF"/>
            <w:vAlign w:val="center"/>
          </w:tcPr>
          <w:p w:rsidR="00135280" w:rsidRPr="002970EB" w:rsidRDefault="00135280" w:rsidP="00A40FB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10" w:type="dxa"/>
            <w:gridSpan w:val="7"/>
            <w:tcBorders>
              <w:top w:val="nil"/>
              <w:bottom w:val="single" w:sz="12" w:space="0" w:color="000000"/>
            </w:tcBorders>
          </w:tcPr>
          <w:p w:rsidR="00135280" w:rsidRDefault="00F453D5" w:rsidP="00BB103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-187538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98396568" w:edGrp="everyone"/>
                <w:r w:rsidR="0062348B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☐</w:t>
                </w:r>
                <w:permEnd w:id="898396568"/>
              </w:sdtContent>
            </w:sdt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 50 Hz   </w:t>
            </w:r>
            <w:permStart w:id="1797660626" w:edGrp="everyone"/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-162654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47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permEnd w:id="1797660626"/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 60 Hz   </w:t>
            </w:r>
            <w:permStart w:id="1510562550" w:edGrp="everyone"/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12343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47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ermEnd w:id="1510562550"/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50/60 Hz   </w:t>
            </w: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970096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99468102" w:edGrp="everyone"/>
                <w:r w:rsidR="00C74BA6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☒</w:t>
                </w:r>
                <w:permEnd w:id="1199468102"/>
              </w:sdtContent>
            </w:sdt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B50CE1">
              <w:rPr>
                <w:rFonts w:ascii="Arial" w:hAnsi="Arial" w:cs="Arial"/>
                <w:bCs/>
                <w:sz w:val="24"/>
                <w:szCs w:val="24"/>
              </w:rPr>
              <w:t xml:space="preserve"> External </w:t>
            </w:r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DC    </w:t>
            </w:r>
            <w:permStart w:id="1279019648" w:edGrp="everyone"/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-3643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5280" w:rsidRPr="00A40FB5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ermEnd w:id="1279019648"/>
            <w:r w:rsidR="00135280" w:rsidRPr="00A40FB5">
              <w:rPr>
                <w:rFonts w:ascii="Arial" w:hAnsi="Arial" w:cs="Arial"/>
                <w:bCs/>
                <w:sz w:val="24"/>
                <w:szCs w:val="24"/>
              </w:rPr>
              <w:t>3-phase</w:t>
            </w:r>
          </w:p>
          <w:p w:rsidR="00B50CE1" w:rsidRPr="00A40FB5" w:rsidRDefault="00F453D5" w:rsidP="00B50CE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id w:val="7433698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63632075" w:edGrp="everyone"/>
                <w:r w:rsidR="00C74BA6">
                  <w:rPr>
                    <w:rFonts w:ascii="MS Gothic" w:eastAsia="MS Gothic" w:hAnsi="MS Gothic" w:cs="Arial" w:hint="eastAsia"/>
                    <w:bCs/>
                    <w:sz w:val="24"/>
                    <w:szCs w:val="24"/>
                  </w:rPr>
                  <w:t>☒</w:t>
                </w:r>
                <w:permEnd w:id="763632075"/>
              </w:sdtContent>
            </w:sdt>
            <w:r w:rsidR="00B50CE1">
              <w:rPr>
                <w:rFonts w:ascii="Arial" w:hAnsi="Arial" w:cs="Arial"/>
                <w:bCs/>
                <w:sz w:val="24"/>
                <w:szCs w:val="24"/>
              </w:rPr>
              <w:t xml:space="preserve">  Internal battery</w:t>
            </w:r>
          </w:p>
        </w:tc>
      </w:tr>
      <w:tr w:rsidR="00FF29D7" w:rsidRPr="002970EB" w:rsidTr="00A40FB5">
        <w:trPr>
          <w:trHeight w:val="600"/>
        </w:trPr>
        <w:tc>
          <w:tcPr>
            <w:tcW w:w="2538" w:type="dxa"/>
            <w:vMerge w:val="restart"/>
            <w:tcBorders>
              <w:top w:val="single" w:sz="12" w:space="0" w:color="000000"/>
            </w:tcBorders>
            <w:shd w:val="clear" w:color="auto" w:fill="BFBFBF"/>
            <w:vAlign w:val="center"/>
          </w:tcPr>
          <w:p w:rsidR="00FF29D7" w:rsidRPr="002970EB" w:rsidRDefault="00FF29D7" w:rsidP="00A40FB5">
            <w:pPr>
              <w:pStyle w:val="Heading6"/>
              <w:rPr>
                <w:rFonts w:ascii="Arial" w:hAnsi="Arial" w:cs="Arial"/>
              </w:rPr>
            </w:pPr>
            <w:r w:rsidRPr="002970EB">
              <w:rPr>
                <w:rFonts w:ascii="Arial" w:hAnsi="Arial" w:cs="Arial"/>
              </w:rPr>
              <w:t>Countries/regions marketed</w:t>
            </w:r>
            <w:r>
              <w:rPr>
                <w:rFonts w:ascii="Arial" w:hAnsi="Arial" w:cs="Arial"/>
              </w:rPr>
              <w:t xml:space="preserve"> (check all that apply)</w:t>
            </w:r>
            <w:r w:rsidRPr="002970EB">
              <w:rPr>
                <w:rFonts w:ascii="Arial" w:hAnsi="Arial" w:cs="Arial"/>
              </w:rPr>
              <w:t xml:space="preserve"> </w:t>
            </w:r>
          </w:p>
        </w:tc>
        <w:permStart w:id="1171875988" w:edGrp="everyone"/>
        <w:tc>
          <w:tcPr>
            <w:tcW w:w="7110" w:type="dxa"/>
            <w:gridSpan w:val="7"/>
            <w:tcBorders>
              <w:bottom w:val="nil"/>
            </w:tcBorders>
          </w:tcPr>
          <w:p w:rsidR="000B3C7B" w:rsidRPr="00A40FB5" w:rsidRDefault="00F453D5" w:rsidP="000B3C7B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1540047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BA6"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 </w:t>
            </w:r>
            <w:permEnd w:id="1171875988"/>
            <w:r w:rsidR="000B3C7B" w:rsidRPr="00A40FB5">
              <w:rPr>
                <w:rFonts w:ascii="Arial" w:hAnsi="Arial" w:cs="Arial"/>
                <w:sz w:val="24"/>
              </w:rPr>
              <w:t xml:space="preserve">US  </w:t>
            </w:r>
            <w:permStart w:id="54679317" w:edGrp="everyone"/>
            <w:sdt>
              <w:sdtPr>
                <w:rPr>
                  <w:rFonts w:ascii="Arial" w:hAnsi="Arial" w:cs="Arial"/>
                  <w:sz w:val="24"/>
                </w:rPr>
                <w:id w:val="780158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 </w:t>
            </w:r>
            <w:permEnd w:id="54679317"/>
            <w:r w:rsidR="000B3C7B" w:rsidRPr="00A40FB5">
              <w:rPr>
                <w:rFonts w:ascii="Arial" w:hAnsi="Arial" w:cs="Arial"/>
                <w:sz w:val="24"/>
              </w:rPr>
              <w:t xml:space="preserve">Canada  </w:t>
            </w:r>
            <w:permStart w:id="168500649" w:edGrp="everyone"/>
            <w:sdt>
              <w:sdtPr>
                <w:rPr>
                  <w:rFonts w:ascii="Arial" w:hAnsi="Arial" w:cs="Arial"/>
                  <w:sz w:val="24"/>
                </w:rPr>
                <w:id w:val="-1059168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 </w:t>
            </w:r>
            <w:permEnd w:id="168500649"/>
            <w:r w:rsidR="000B3C7B" w:rsidRPr="00A40FB5">
              <w:rPr>
                <w:rFonts w:ascii="Arial" w:hAnsi="Arial" w:cs="Arial"/>
                <w:sz w:val="24"/>
              </w:rPr>
              <w:t xml:space="preserve">Europe </w:t>
            </w:r>
            <w:permStart w:id="1601044985" w:edGrp="everyone"/>
            <w:sdt>
              <w:sdtPr>
                <w:rPr>
                  <w:rFonts w:ascii="Arial" w:hAnsi="Arial" w:cs="Arial"/>
                  <w:sz w:val="24"/>
                </w:rPr>
                <w:id w:val="25771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 </w:t>
            </w:r>
            <w:permEnd w:id="1601044985"/>
            <w:r w:rsidR="000B3C7B" w:rsidRPr="00A40FB5">
              <w:rPr>
                <w:rFonts w:ascii="Arial" w:hAnsi="Arial" w:cs="Arial"/>
                <w:sz w:val="24"/>
              </w:rPr>
              <w:t xml:space="preserve">Australia  </w:t>
            </w:r>
            <w:permStart w:id="229587875" w:edGrp="everyone"/>
            <w:sdt>
              <w:sdtPr>
                <w:rPr>
                  <w:rFonts w:ascii="Arial" w:hAnsi="Arial" w:cs="Arial"/>
                  <w:sz w:val="24"/>
                </w:rPr>
                <w:id w:val="107409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</w:t>
            </w:r>
            <w:permEnd w:id="229587875"/>
            <w:r w:rsidR="000B3C7B">
              <w:rPr>
                <w:rFonts w:ascii="Arial" w:hAnsi="Arial" w:cs="Arial"/>
                <w:sz w:val="24"/>
              </w:rPr>
              <w:t xml:space="preserve"> Japan</w:t>
            </w:r>
            <w:r w:rsidR="000B3C7B" w:rsidRPr="00A40FB5">
              <w:rPr>
                <w:rFonts w:ascii="Arial" w:hAnsi="Arial" w:cs="Arial"/>
                <w:sz w:val="24"/>
              </w:rPr>
              <w:t xml:space="preserve"> </w:t>
            </w:r>
          </w:p>
          <w:permStart w:id="1415001833" w:edGrp="everyone"/>
          <w:p w:rsidR="00FF29D7" w:rsidRPr="00A40FB5" w:rsidRDefault="00F453D5" w:rsidP="000B3C7B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56167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 </w:t>
            </w:r>
            <w:permEnd w:id="1415001833"/>
            <w:r w:rsidR="000B3C7B">
              <w:rPr>
                <w:rFonts w:ascii="Arial" w:hAnsi="Arial" w:cs="Arial"/>
                <w:sz w:val="24"/>
              </w:rPr>
              <w:t xml:space="preserve"> Korea</w:t>
            </w:r>
            <w:r w:rsidR="000B3C7B" w:rsidRPr="00A40FB5">
              <w:rPr>
                <w:rFonts w:ascii="Arial" w:hAnsi="Arial" w:cs="Arial"/>
                <w:sz w:val="24"/>
              </w:rPr>
              <w:t xml:space="preserve"> </w:t>
            </w:r>
            <w:r w:rsidR="000B3C7B">
              <w:rPr>
                <w:rFonts w:ascii="Arial" w:hAnsi="Arial" w:cs="Arial"/>
                <w:sz w:val="24"/>
              </w:rPr>
              <w:t xml:space="preserve"> </w:t>
            </w:r>
            <w:permStart w:id="1799442226" w:edGrp="everyone"/>
            <w:sdt>
              <w:sdtPr>
                <w:rPr>
                  <w:rFonts w:ascii="Arial" w:hAnsi="Arial" w:cs="Arial"/>
                  <w:sz w:val="24"/>
                </w:rPr>
                <w:id w:val="55096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C7B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0B3C7B" w:rsidRPr="00A40FB5">
              <w:rPr>
                <w:rFonts w:ascii="Arial" w:hAnsi="Arial" w:cs="Arial"/>
                <w:sz w:val="24"/>
              </w:rPr>
              <w:t xml:space="preserve"> </w:t>
            </w:r>
            <w:permEnd w:id="1799442226"/>
            <w:r w:rsidR="000B3C7B">
              <w:rPr>
                <w:rFonts w:ascii="Arial" w:hAnsi="Arial" w:cs="Arial"/>
                <w:sz w:val="24"/>
              </w:rPr>
              <w:t xml:space="preserve"> Taiwan</w:t>
            </w:r>
          </w:p>
        </w:tc>
      </w:tr>
      <w:tr w:rsidR="00FF29D7" w:rsidRPr="002970EB" w:rsidTr="00A40FB5">
        <w:trPr>
          <w:trHeight w:val="300"/>
        </w:trPr>
        <w:tc>
          <w:tcPr>
            <w:tcW w:w="2538" w:type="dxa"/>
            <w:vMerge/>
            <w:shd w:val="clear" w:color="auto" w:fill="BFBFBF"/>
            <w:vAlign w:val="center"/>
          </w:tcPr>
          <w:p w:rsidR="00FF29D7" w:rsidRPr="002970EB" w:rsidRDefault="00FF29D7" w:rsidP="00A40FB5">
            <w:pPr>
              <w:pStyle w:val="Heading6"/>
              <w:rPr>
                <w:rFonts w:ascii="Arial" w:hAnsi="Arial" w:cs="Arial"/>
              </w:rPr>
            </w:pPr>
            <w:permStart w:id="1138585975" w:edGrp="everyone" w:colFirst="2" w:colLast="2"/>
          </w:p>
        </w:tc>
        <w:permStart w:id="980376323" w:edGrp="everyone"/>
        <w:tc>
          <w:tcPr>
            <w:tcW w:w="1710" w:type="dxa"/>
            <w:gridSpan w:val="2"/>
            <w:vMerge w:val="restart"/>
            <w:tcBorders>
              <w:top w:val="nil"/>
              <w:right w:val="nil"/>
            </w:tcBorders>
          </w:tcPr>
          <w:p w:rsidR="00FF29D7" w:rsidRPr="00A40FB5" w:rsidRDefault="00F453D5" w:rsidP="00F4787C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213319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29D7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F29D7" w:rsidRPr="00A40FB5">
              <w:rPr>
                <w:rFonts w:ascii="Arial" w:hAnsi="Arial" w:cs="Arial"/>
                <w:sz w:val="24"/>
              </w:rPr>
              <w:t xml:space="preserve">  </w:t>
            </w:r>
            <w:permEnd w:id="980376323"/>
            <w:r w:rsidR="00FF29D7" w:rsidRPr="00A40FB5">
              <w:rPr>
                <w:rFonts w:ascii="Arial" w:hAnsi="Arial" w:cs="Arial"/>
                <w:sz w:val="24"/>
              </w:rPr>
              <w:t>Other (list)</w:t>
            </w:r>
          </w:p>
          <w:p w:rsidR="00FF29D7" w:rsidRPr="00A40FB5" w:rsidRDefault="00FF29D7" w:rsidP="00F478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400" w:type="dxa"/>
            <w:gridSpan w:val="5"/>
            <w:tcBorders>
              <w:top w:val="nil"/>
              <w:left w:val="nil"/>
              <w:bottom w:val="dashed" w:sz="4" w:space="0" w:color="auto"/>
            </w:tcBorders>
          </w:tcPr>
          <w:p w:rsidR="00FF29D7" w:rsidRPr="00A40FB5" w:rsidRDefault="00FF29D7" w:rsidP="00F00C42">
            <w:pPr>
              <w:rPr>
                <w:rFonts w:ascii="Arial" w:hAnsi="Arial" w:cs="Arial"/>
                <w:sz w:val="24"/>
              </w:rPr>
            </w:pPr>
          </w:p>
        </w:tc>
      </w:tr>
      <w:tr w:rsidR="00FF29D7" w:rsidRPr="002970EB" w:rsidTr="00A40FB5">
        <w:trPr>
          <w:trHeight w:val="210"/>
        </w:trPr>
        <w:tc>
          <w:tcPr>
            <w:tcW w:w="2538" w:type="dxa"/>
            <w:vMerge/>
            <w:shd w:val="clear" w:color="auto" w:fill="BFBFBF"/>
            <w:vAlign w:val="center"/>
          </w:tcPr>
          <w:p w:rsidR="00FF29D7" w:rsidRPr="002970EB" w:rsidRDefault="00FF29D7" w:rsidP="00A40FB5">
            <w:pPr>
              <w:pStyle w:val="Heading6"/>
              <w:rPr>
                <w:rFonts w:ascii="Arial" w:hAnsi="Arial" w:cs="Arial"/>
              </w:rPr>
            </w:pPr>
            <w:permStart w:id="169296446" w:edGrp="everyone" w:colFirst="2" w:colLast="2"/>
            <w:permEnd w:id="1138585975"/>
          </w:p>
        </w:tc>
        <w:tc>
          <w:tcPr>
            <w:tcW w:w="1710" w:type="dxa"/>
            <w:gridSpan w:val="2"/>
            <w:vMerge/>
            <w:tcBorders>
              <w:right w:val="nil"/>
            </w:tcBorders>
          </w:tcPr>
          <w:p w:rsidR="00FF29D7" w:rsidRPr="00A40FB5" w:rsidRDefault="00FF29D7" w:rsidP="00F478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400" w:type="dxa"/>
            <w:gridSpan w:val="5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FF29D7" w:rsidRPr="00A40FB5" w:rsidRDefault="00FF29D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</w:rPr>
            </w:pPr>
          </w:p>
        </w:tc>
      </w:tr>
      <w:tr w:rsidR="00FF29D7" w:rsidRPr="002970EB" w:rsidTr="00A40FB5">
        <w:trPr>
          <w:trHeight w:val="210"/>
        </w:trPr>
        <w:tc>
          <w:tcPr>
            <w:tcW w:w="2538" w:type="dxa"/>
            <w:vMerge/>
            <w:shd w:val="clear" w:color="auto" w:fill="BFBFBF"/>
            <w:vAlign w:val="center"/>
          </w:tcPr>
          <w:p w:rsidR="00FF29D7" w:rsidRPr="002970EB" w:rsidRDefault="00FF29D7" w:rsidP="00A40FB5">
            <w:pPr>
              <w:pStyle w:val="Heading6"/>
              <w:rPr>
                <w:rFonts w:ascii="Arial" w:hAnsi="Arial" w:cs="Arial"/>
              </w:rPr>
            </w:pPr>
            <w:permStart w:id="306137016" w:edGrp="everyone" w:colFirst="2" w:colLast="2"/>
            <w:permEnd w:id="169296446"/>
          </w:p>
        </w:tc>
        <w:tc>
          <w:tcPr>
            <w:tcW w:w="1710" w:type="dxa"/>
            <w:gridSpan w:val="2"/>
            <w:vMerge/>
            <w:tcBorders>
              <w:right w:val="nil"/>
            </w:tcBorders>
          </w:tcPr>
          <w:p w:rsidR="00FF29D7" w:rsidRPr="00A40FB5" w:rsidRDefault="00FF29D7" w:rsidP="00F478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400" w:type="dxa"/>
            <w:gridSpan w:val="5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FF29D7" w:rsidRPr="00A40FB5" w:rsidRDefault="00FF29D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</w:rPr>
            </w:pPr>
          </w:p>
        </w:tc>
      </w:tr>
      <w:tr w:rsidR="00FF29D7" w:rsidRPr="002970EB" w:rsidTr="00A40FB5">
        <w:trPr>
          <w:trHeight w:val="210"/>
        </w:trPr>
        <w:tc>
          <w:tcPr>
            <w:tcW w:w="2538" w:type="dxa"/>
            <w:vMerge/>
            <w:tcBorders>
              <w:bottom w:val="single" w:sz="12" w:space="0" w:color="000000"/>
            </w:tcBorders>
            <w:shd w:val="clear" w:color="auto" w:fill="BFBFBF"/>
            <w:vAlign w:val="center"/>
          </w:tcPr>
          <w:p w:rsidR="00FF29D7" w:rsidRPr="002970EB" w:rsidRDefault="00FF29D7" w:rsidP="00A40FB5">
            <w:pPr>
              <w:pStyle w:val="Heading6"/>
              <w:rPr>
                <w:rFonts w:ascii="Arial" w:hAnsi="Arial" w:cs="Arial"/>
              </w:rPr>
            </w:pPr>
            <w:permStart w:id="1573795735" w:edGrp="everyone" w:colFirst="2" w:colLast="2"/>
            <w:permEnd w:id="306137016"/>
          </w:p>
        </w:tc>
        <w:tc>
          <w:tcPr>
            <w:tcW w:w="1710" w:type="dxa"/>
            <w:gridSpan w:val="2"/>
            <w:vMerge/>
            <w:tcBorders>
              <w:bottom w:val="single" w:sz="12" w:space="0" w:color="000000"/>
              <w:right w:val="nil"/>
            </w:tcBorders>
          </w:tcPr>
          <w:p w:rsidR="00FF29D7" w:rsidRPr="00A40FB5" w:rsidRDefault="00FF29D7" w:rsidP="00F4787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400" w:type="dxa"/>
            <w:gridSpan w:val="5"/>
            <w:tcBorders>
              <w:top w:val="dashed" w:sz="4" w:space="0" w:color="auto"/>
              <w:left w:val="nil"/>
              <w:bottom w:val="single" w:sz="12" w:space="0" w:color="000000"/>
            </w:tcBorders>
          </w:tcPr>
          <w:p w:rsidR="00FF29D7" w:rsidRPr="00A40FB5" w:rsidRDefault="00FF29D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4"/>
              </w:rPr>
            </w:pPr>
          </w:p>
        </w:tc>
      </w:tr>
      <w:permEnd w:id="1573795735"/>
      <w:tr w:rsidR="002970EB" w:rsidRPr="002970EB" w:rsidTr="00A40FB5">
        <w:tc>
          <w:tcPr>
            <w:tcW w:w="25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  <w:vAlign w:val="center"/>
          </w:tcPr>
          <w:p w:rsidR="002970EB" w:rsidRPr="002970EB" w:rsidRDefault="002970EB" w:rsidP="00A40FB5">
            <w:pPr>
              <w:pStyle w:val="Heading6"/>
              <w:rPr>
                <w:rFonts w:ascii="Arial" w:hAnsi="Arial" w:cs="Arial"/>
              </w:rPr>
            </w:pPr>
            <w:r w:rsidRPr="002970EB">
              <w:rPr>
                <w:rFonts w:ascii="Arial" w:hAnsi="Arial" w:cs="Arial"/>
              </w:rPr>
              <w:t xml:space="preserve">Use location </w:t>
            </w:r>
            <w:r w:rsidR="00135280">
              <w:rPr>
                <w:rFonts w:ascii="Arial" w:hAnsi="Arial" w:cs="Arial"/>
              </w:rPr>
              <w:t xml:space="preserve">and </w:t>
            </w:r>
            <w:r w:rsidRPr="002970EB">
              <w:rPr>
                <w:rFonts w:ascii="Arial" w:hAnsi="Arial" w:cs="Arial"/>
              </w:rPr>
              <w:t xml:space="preserve">Class </w:t>
            </w:r>
            <w:r w:rsidR="00C25396">
              <w:rPr>
                <w:rFonts w:ascii="Arial" w:hAnsi="Arial" w:cs="Arial"/>
              </w:rPr>
              <w:t>(check all that apply)</w:t>
            </w:r>
          </w:p>
        </w:tc>
        <w:permStart w:id="813199231" w:edGrp="everyone"/>
        <w:tc>
          <w:tcPr>
            <w:tcW w:w="7110" w:type="dxa"/>
            <w:gridSpan w:val="7"/>
            <w:tcBorders>
              <w:bottom w:val="single" w:sz="12" w:space="0" w:color="000000"/>
            </w:tcBorders>
          </w:tcPr>
          <w:p w:rsidR="0055178E" w:rsidRDefault="00F453D5" w:rsidP="00F4787C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389650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7C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813199231"/>
            <w:r w:rsidR="00F4787C" w:rsidRPr="00A40FB5">
              <w:rPr>
                <w:rFonts w:ascii="Arial" w:hAnsi="Arial" w:cs="Arial"/>
                <w:sz w:val="24"/>
              </w:rPr>
              <w:t xml:space="preserve">Class A  </w:t>
            </w:r>
            <w:permStart w:id="447225494" w:edGrp="everyone"/>
            <w:sdt>
              <w:sdtPr>
                <w:rPr>
                  <w:rFonts w:ascii="Arial" w:hAnsi="Arial" w:cs="Arial"/>
                  <w:sz w:val="24"/>
                </w:rPr>
                <w:id w:val="-11038758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BA6"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447225494"/>
            <w:r w:rsidR="00F4787C" w:rsidRPr="00A40FB5">
              <w:rPr>
                <w:rFonts w:ascii="Arial" w:hAnsi="Arial" w:cs="Arial"/>
                <w:sz w:val="24"/>
              </w:rPr>
              <w:t xml:space="preserve">Class B </w:t>
            </w:r>
            <w:r w:rsidR="0055202D" w:rsidRPr="00A40FB5">
              <w:rPr>
                <w:rFonts w:ascii="Arial" w:hAnsi="Arial" w:cs="Arial"/>
                <w:sz w:val="24"/>
              </w:rPr>
              <w:t xml:space="preserve">        </w:t>
            </w:r>
          </w:p>
          <w:p w:rsidR="00F4787C" w:rsidRDefault="00F453D5" w:rsidP="00F4787C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19149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14305691" w:edGrp="everyone"/>
                <w:r w:rsidR="0055178E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1614305691"/>
              </w:sdtContent>
            </w:sdt>
            <w:r w:rsidR="0055178E">
              <w:rPr>
                <w:rFonts w:ascii="Arial" w:hAnsi="Arial" w:cs="Arial"/>
                <w:sz w:val="24"/>
              </w:rPr>
              <w:t xml:space="preserve"> Handheld  </w:t>
            </w:r>
            <w:r w:rsidR="0055202D" w:rsidRPr="00A40FB5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117970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9936283" w:edGrp="everyone"/>
                <w:r w:rsidR="00C74BA6"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  <w:permEnd w:id="649936283"/>
              </w:sdtContent>
            </w:sdt>
            <w:r w:rsidR="00477EBA">
              <w:rPr>
                <w:rFonts w:ascii="Arial" w:hAnsi="Arial" w:cs="Arial"/>
                <w:sz w:val="24"/>
              </w:rPr>
              <w:t xml:space="preserve"> </w:t>
            </w:r>
            <w:r w:rsidR="0055178E">
              <w:rPr>
                <w:rFonts w:ascii="Arial" w:hAnsi="Arial" w:cs="Arial"/>
                <w:sz w:val="24"/>
              </w:rPr>
              <w:t xml:space="preserve">Tabletop </w:t>
            </w:r>
            <w:r w:rsidR="0055202D" w:rsidRPr="00A40FB5">
              <w:rPr>
                <w:rFonts w:ascii="Arial" w:hAnsi="Arial" w:cs="Arial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</w:rPr>
                <w:id w:val="-110919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75307745" w:edGrp="everyone"/>
                <w:r w:rsidR="0055202D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1775307745"/>
              </w:sdtContent>
            </w:sdt>
            <w:r w:rsidR="0055202D" w:rsidRPr="00A40FB5">
              <w:rPr>
                <w:rFonts w:ascii="Arial" w:hAnsi="Arial" w:cs="Arial"/>
                <w:sz w:val="24"/>
              </w:rPr>
              <w:t xml:space="preserve"> Floor standing</w:t>
            </w:r>
            <w:r w:rsidR="00477EBA">
              <w:rPr>
                <w:rFonts w:ascii="Arial" w:hAnsi="Arial" w:cs="Arial"/>
                <w:sz w:val="24"/>
              </w:rPr>
              <w:t xml:space="preserve">  </w:t>
            </w:r>
            <w:sdt>
              <w:sdtPr>
                <w:rPr>
                  <w:rFonts w:ascii="Arial" w:hAnsi="Arial" w:cs="Arial"/>
                  <w:sz w:val="24"/>
                </w:rPr>
                <w:id w:val="-734235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6991330" w:edGrp="everyone"/>
                <w:r w:rsidR="00477EBA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1816991330"/>
              </w:sdtContent>
            </w:sdt>
            <w:r w:rsidR="00477EBA">
              <w:rPr>
                <w:rFonts w:ascii="Arial" w:hAnsi="Arial" w:cs="Arial"/>
                <w:sz w:val="24"/>
              </w:rPr>
              <w:t xml:space="preserve"> Wall  </w:t>
            </w:r>
            <w:sdt>
              <w:sdtPr>
                <w:rPr>
                  <w:rFonts w:ascii="Arial" w:hAnsi="Arial" w:cs="Arial"/>
                  <w:sz w:val="24"/>
                </w:rPr>
                <w:id w:val="57849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59090882" w:edGrp="everyone"/>
                <w:r w:rsidR="00477EBA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259090882"/>
              </w:sdtContent>
            </w:sdt>
            <w:r w:rsidR="00477EBA">
              <w:rPr>
                <w:rFonts w:ascii="Arial" w:hAnsi="Arial" w:cs="Arial"/>
                <w:sz w:val="24"/>
              </w:rPr>
              <w:t xml:space="preserve"> Ceiling</w:t>
            </w:r>
          </w:p>
          <w:permStart w:id="1055412384" w:edGrp="everyone"/>
          <w:p w:rsidR="002970EB" w:rsidRPr="00A40FB5" w:rsidRDefault="00F453D5" w:rsidP="00F4787C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632907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7C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55202D" w:rsidRPr="00A40FB5">
              <w:rPr>
                <w:rFonts w:ascii="Arial" w:hAnsi="Arial" w:cs="Arial"/>
                <w:sz w:val="24"/>
              </w:rPr>
              <w:t xml:space="preserve"> </w:t>
            </w:r>
            <w:permEnd w:id="1055412384"/>
            <w:r w:rsidR="0055202D" w:rsidRPr="00A40FB5">
              <w:rPr>
                <w:rFonts w:ascii="Arial" w:hAnsi="Arial" w:cs="Arial"/>
                <w:sz w:val="24"/>
              </w:rPr>
              <w:t>Residential</w:t>
            </w:r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r w:rsidR="0055178E">
              <w:rPr>
                <w:rFonts w:ascii="Arial" w:hAnsi="Arial" w:cs="Arial"/>
                <w:sz w:val="24"/>
              </w:rPr>
              <w:t xml:space="preserve"> </w:t>
            </w:r>
            <w:r w:rsidR="0055202D" w:rsidRPr="00A40FB5">
              <w:rPr>
                <w:rFonts w:ascii="Arial" w:hAnsi="Arial" w:cs="Arial"/>
                <w:sz w:val="24"/>
              </w:rPr>
              <w:t xml:space="preserve">  </w:t>
            </w:r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Start w:id="366616151" w:edGrp="everyone"/>
            <w:sdt>
              <w:sdtPr>
                <w:rPr>
                  <w:rFonts w:ascii="Arial" w:hAnsi="Arial" w:cs="Arial"/>
                  <w:sz w:val="24"/>
                </w:rPr>
                <w:id w:val="72249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396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366616151"/>
            <w:r w:rsidR="00F4787C" w:rsidRPr="00A40FB5">
              <w:rPr>
                <w:rFonts w:ascii="Arial" w:hAnsi="Arial" w:cs="Arial"/>
                <w:sz w:val="24"/>
              </w:rPr>
              <w:t>Commercial</w:t>
            </w:r>
            <w:r w:rsidR="0055202D" w:rsidRPr="00A40FB5">
              <w:rPr>
                <w:rFonts w:ascii="Arial" w:hAnsi="Arial" w:cs="Arial"/>
                <w:sz w:val="24"/>
              </w:rPr>
              <w:t xml:space="preserve">   </w:t>
            </w:r>
            <w:r w:rsidR="00F4787C" w:rsidRPr="00A40FB5">
              <w:rPr>
                <w:rFonts w:ascii="Arial" w:hAnsi="Arial" w:cs="Arial"/>
                <w:sz w:val="24"/>
              </w:rPr>
              <w:t xml:space="preserve">  </w:t>
            </w:r>
            <w:permStart w:id="1919907807" w:edGrp="everyone"/>
            <w:sdt>
              <w:sdtPr>
                <w:rPr>
                  <w:rFonts w:ascii="Arial" w:hAnsi="Arial" w:cs="Arial"/>
                  <w:sz w:val="24"/>
                </w:rPr>
                <w:id w:val="-130916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7B2E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1919907807"/>
            <w:r w:rsidR="00F4787C" w:rsidRPr="00A40FB5">
              <w:rPr>
                <w:rFonts w:ascii="Arial" w:hAnsi="Arial" w:cs="Arial"/>
                <w:sz w:val="24"/>
              </w:rPr>
              <w:t>Medical</w:t>
            </w:r>
          </w:p>
          <w:permStart w:id="190934176" w:edGrp="everyone"/>
          <w:p w:rsidR="00F4787C" w:rsidRPr="00A40FB5" w:rsidRDefault="00F453D5" w:rsidP="00F4787C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356475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7C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190934176"/>
            <w:r w:rsidR="00F4787C" w:rsidRPr="00A40FB5">
              <w:rPr>
                <w:rFonts w:ascii="Arial" w:hAnsi="Arial" w:cs="Arial"/>
                <w:sz w:val="24"/>
              </w:rPr>
              <w:t>Light industrial</w:t>
            </w:r>
            <w:r w:rsidR="0055202D" w:rsidRPr="00A40FB5">
              <w:rPr>
                <w:rFonts w:ascii="Arial" w:hAnsi="Arial" w:cs="Arial"/>
                <w:sz w:val="24"/>
              </w:rPr>
              <w:t xml:space="preserve">   </w:t>
            </w:r>
            <w:r w:rsidR="00F4787C" w:rsidRPr="00A40FB5">
              <w:rPr>
                <w:rFonts w:ascii="Arial" w:hAnsi="Arial" w:cs="Arial"/>
                <w:sz w:val="24"/>
              </w:rPr>
              <w:t xml:space="preserve">  </w:t>
            </w:r>
            <w:permStart w:id="691419230" w:edGrp="everyone"/>
            <w:sdt>
              <w:sdtPr>
                <w:rPr>
                  <w:rFonts w:ascii="Arial" w:hAnsi="Arial" w:cs="Arial"/>
                  <w:sz w:val="24"/>
                </w:rPr>
                <w:id w:val="-146434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7C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691419230"/>
            <w:r w:rsidR="00F4787C" w:rsidRPr="00A40FB5">
              <w:rPr>
                <w:rFonts w:ascii="Arial" w:hAnsi="Arial" w:cs="Arial"/>
                <w:sz w:val="24"/>
              </w:rPr>
              <w:t xml:space="preserve">Heavy industrial </w:t>
            </w:r>
            <w:r w:rsidR="0055202D" w:rsidRPr="00A40FB5">
              <w:rPr>
                <w:rFonts w:ascii="Arial" w:hAnsi="Arial" w:cs="Arial"/>
                <w:sz w:val="24"/>
              </w:rPr>
              <w:t xml:space="preserve">   </w:t>
            </w:r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Start w:id="2028221079" w:edGrp="everyone"/>
            <w:sdt>
              <w:sdtPr>
                <w:rPr>
                  <w:rFonts w:ascii="Arial" w:hAnsi="Arial" w:cs="Arial"/>
                  <w:sz w:val="24"/>
                </w:rPr>
                <w:id w:val="568157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7C" w:rsidRPr="00A40FB5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F4787C" w:rsidRPr="00A40FB5">
              <w:rPr>
                <w:rFonts w:ascii="Arial" w:hAnsi="Arial" w:cs="Arial"/>
                <w:sz w:val="24"/>
              </w:rPr>
              <w:t xml:space="preserve"> </w:t>
            </w:r>
            <w:permEnd w:id="2028221079"/>
            <w:r w:rsidR="00F4787C" w:rsidRPr="00A40FB5">
              <w:rPr>
                <w:rFonts w:ascii="Arial" w:hAnsi="Arial" w:cs="Arial"/>
                <w:sz w:val="24"/>
              </w:rPr>
              <w:t>Laboratory</w:t>
            </w:r>
          </w:p>
        </w:tc>
      </w:tr>
      <w:tr w:rsidR="002970EB" w:rsidRPr="002970EB" w:rsidTr="00FD0434">
        <w:tblPrEx>
          <w:tblBorders>
            <w:insideH w:val="single" w:sz="2" w:space="0" w:color="000000"/>
            <w:insideV w:val="single" w:sz="2" w:space="0" w:color="000000"/>
          </w:tblBorders>
        </w:tblPrEx>
        <w:tc>
          <w:tcPr>
            <w:tcW w:w="9648" w:type="dxa"/>
            <w:gridSpan w:val="8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D0434" w:rsidRPr="002970EB" w:rsidRDefault="00FD0434" w:rsidP="00FD043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970EB">
              <w:rPr>
                <w:rFonts w:ascii="Arial" w:hAnsi="Arial" w:cs="Arial"/>
                <w:bCs/>
                <w:sz w:val="24"/>
                <w:szCs w:val="24"/>
              </w:rPr>
              <w:t>* EUT = equipment under test</w:t>
            </w:r>
          </w:p>
        </w:tc>
      </w:tr>
    </w:tbl>
    <w:p w:rsidR="0055178E" w:rsidRDefault="0055178E" w:rsidP="008B0756">
      <w:pPr>
        <w:jc w:val="both"/>
        <w:rPr>
          <w:rFonts w:ascii="Arial" w:hAnsi="Arial" w:cs="Arial"/>
          <w:sz w:val="16"/>
        </w:rPr>
      </w:pPr>
    </w:p>
    <w:p w:rsidR="0055178E" w:rsidRDefault="0055178E">
      <w:pPr>
        <w:overflowPunct/>
        <w:autoSpaceDE/>
        <w:autoSpaceDN/>
        <w:adjustRightInd/>
        <w:textAlignment w:val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55178E" w:rsidRDefault="0055178E" w:rsidP="005517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PIF for EMC (cont.)</w:t>
      </w:r>
    </w:p>
    <w:p w:rsidR="0055178E" w:rsidRDefault="0055178E" w:rsidP="005517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981C" wp14:editId="3DB03A7F">
                <wp:simplePos x="0" y="0"/>
                <wp:positionH relativeFrom="column">
                  <wp:posOffset>-28575</wp:posOffset>
                </wp:positionH>
                <wp:positionV relativeFrom="paragraph">
                  <wp:posOffset>60960</wp:posOffset>
                </wp:positionV>
                <wp:extent cx="3076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4.8pt" to="24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" strokecolor="black [3213]" strokeweight="1.5pt"/>
            </w:pict>
          </mc:Fallback>
        </mc:AlternateContent>
      </w:r>
    </w:p>
    <w:p w:rsidR="006567F3" w:rsidRDefault="006567F3" w:rsidP="008B0756">
      <w:pPr>
        <w:jc w:val="both"/>
        <w:rPr>
          <w:rFonts w:ascii="Arial" w:hAnsi="Arial" w:cs="Arial"/>
          <w:sz w:val="16"/>
        </w:rPr>
      </w:pPr>
    </w:p>
    <w:tbl>
      <w:tblPr>
        <w:tblW w:w="96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168"/>
        <w:gridCol w:w="3870"/>
      </w:tblGrid>
      <w:tr w:rsidR="00C901D8" w:rsidRPr="002970EB" w:rsidTr="00906B62">
        <w:tc>
          <w:tcPr>
            <w:tcW w:w="964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C901D8" w:rsidRPr="003A5B4B" w:rsidRDefault="00A40FB5" w:rsidP="00F8067D">
            <w:pPr>
              <w:pStyle w:val="Heading3"/>
            </w:pPr>
            <w:r>
              <w:rPr>
                <w:rFonts w:cs="Arial"/>
                <w:iCs/>
                <w:sz w:val="28"/>
              </w:rPr>
              <w:t>S</w:t>
            </w:r>
            <w:r w:rsidR="00C901D8">
              <w:rPr>
                <w:rFonts w:cs="Arial"/>
                <w:iCs/>
                <w:sz w:val="28"/>
              </w:rPr>
              <w:t>tandards</w:t>
            </w:r>
            <w:r>
              <w:rPr>
                <w:rFonts w:cs="Arial"/>
                <w:iCs/>
                <w:sz w:val="28"/>
              </w:rPr>
              <w:t xml:space="preserve"> to apply</w:t>
            </w:r>
            <w:r w:rsidR="00C901D8">
              <w:rPr>
                <w:rFonts w:cs="Arial"/>
                <w:iCs/>
                <w:sz w:val="28"/>
              </w:rPr>
              <w:t>, if known</w:t>
            </w:r>
          </w:p>
        </w:tc>
      </w:tr>
      <w:permStart w:id="531825223" w:edGrp="everyone"/>
      <w:tr w:rsidR="003F27C0" w:rsidRPr="002970EB" w:rsidTr="00406BF4">
        <w:trPr>
          <w:trHeight w:val="900"/>
        </w:trPr>
        <w:tc>
          <w:tcPr>
            <w:tcW w:w="9648" w:type="dxa"/>
            <w:gridSpan w:val="3"/>
            <w:tcBorders>
              <w:top w:val="single" w:sz="12" w:space="0" w:color="000000"/>
              <w:bottom w:val="nil"/>
            </w:tcBorders>
            <w:shd w:val="clear" w:color="auto" w:fill="FFFFFF" w:themeFill="background1"/>
          </w:tcPr>
          <w:p w:rsidR="003F27C0" w:rsidRPr="002970EB" w:rsidRDefault="00F453D5" w:rsidP="00406BF4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6587757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BA6"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531825223"/>
            <w:r w:rsidR="003F27C0">
              <w:rPr>
                <w:rFonts w:ascii="Arial" w:hAnsi="Arial" w:cs="Arial"/>
                <w:sz w:val="24"/>
              </w:rPr>
              <w:t xml:space="preserve">FCC Part 15B  </w:t>
            </w:r>
            <w:sdt>
              <w:sdtPr>
                <w:rPr>
                  <w:rFonts w:ascii="Arial" w:hAnsi="Arial" w:cs="Arial"/>
                  <w:sz w:val="24"/>
                </w:rPr>
                <w:id w:val="289398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11679968" w:edGrp="everyone"/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911679968"/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FCC Part 18  </w:t>
            </w:r>
            <w:permStart w:id="97600976" w:edGrp="everyone"/>
            <w:sdt>
              <w:sdtPr>
                <w:rPr>
                  <w:rFonts w:ascii="Arial" w:hAnsi="Arial" w:cs="Arial"/>
                  <w:sz w:val="24"/>
                </w:rPr>
                <w:id w:val="157068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permEnd w:id="97600976"/>
            <w:r w:rsidR="003F27C0">
              <w:rPr>
                <w:rFonts w:ascii="Arial" w:hAnsi="Arial" w:cs="Arial"/>
                <w:sz w:val="24"/>
              </w:rPr>
              <w:t xml:space="preserve"> ICES-001  </w:t>
            </w:r>
            <w:permStart w:id="459626372" w:edGrp="everyone"/>
            <w:sdt>
              <w:sdtPr>
                <w:rPr>
                  <w:rFonts w:ascii="Arial" w:hAnsi="Arial" w:cs="Arial"/>
                  <w:sz w:val="24"/>
                </w:rPr>
                <w:id w:val="-137029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459626372"/>
            <w:r w:rsidR="003F27C0">
              <w:rPr>
                <w:rFonts w:ascii="Arial" w:hAnsi="Arial" w:cs="Arial"/>
                <w:sz w:val="24"/>
              </w:rPr>
              <w:t xml:space="preserve">ICES-003 </w:t>
            </w:r>
            <w:r w:rsidR="00906B62">
              <w:rPr>
                <w:rFonts w:ascii="Arial" w:hAnsi="Arial" w:cs="Arial"/>
                <w:sz w:val="24"/>
              </w:rPr>
              <w:t xml:space="preserve"> </w:t>
            </w:r>
            <w:permStart w:id="435230127" w:edGrp="everyone"/>
            <w:sdt>
              <w:sdtPr>
                <w:rPr>
                  <w:rFonts w:ascii="Arial" w:hAnsi="Arial" w:cs="Arial"/>
                  <w:sz w:val="24"/>
                </w:rPr>
                <w:id w:val="164685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B62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906B62">
              <w:rPr>
                <w:rFonts w:ascii="Arial" w:hAnsi="Arial" w:cs="Arial"/>
                <w:sz w:val="24"/>
              </w:rPr>
              <w:t xml:space="preserve"> </w:t>
            </w:r>
            <w:permEnd w:id="435230127"/>
            <w:r w:rsidR="00906B62">
              <w:rPr>
                <w:rFonts w:ascii="Arial" w:hAnsi="Arial" w:cs="Arial"/>
                <w:sz w:val="24"/>
              </w:rPr>
              <w:t>EN 55014-1, -2</w:t>
            </w:r>
            <w:r w:rsidR="00906B62">
              <w:rPr>
                <w:rFonts w:ascii="Arial" w:hAnsi="Arial" w:cs="Arial"/>
                <w:sz w:val="24"/>
              </w:rPr>
              <w:br/>
            </w:r>
            <w:permStart w:id="355950061" w:edGrp="everyone"/>
            <w:sdt>
              <w:sdtPr>
                <w:rPr>
                  <w:rFonts w:ascii="Arial" w:hAnsi="Arial" w:cs="Arial"/>
                  <w:sz w:val="24"/>
                </w:rPr>
                <w:id w:val="81814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355950061"/>
            <w:proofErr w:type="spellStart"/>
            <w:r w:rsidR="003F27C0">
              <w:rPr>
                <w:rFonts w:ascii="Arial" w:hAnsi="Arial" w:cs="Arial"/>
                <w:sz w:val="24"/>
              </w:rPr>
              <w:t>EN</w:t>
            </w:r>
            <w:proofErr w:type="spellEnd"/>
            <w:r w:rsidR="003F27C0">
              <w:rPr>
                <w:rFonts w:ascii="Arial" w:hAnsi="Arial" w:cs="Arial"/>
                <w:sz w:val="24"/>
              </w:rPr>
              <w:t xml:space="preserve"> 55022/CISPR 22  </w:t>
            </w:r>
            <w:permStart w:id="1735594751" w:edGrp="everyone"/>
            <w:sdt>
              <w:sdtPr>
                <w:rPr>
                  <w:rFonts w:ascii="Arial" w:hAnsi="Arial" w:cs="Arial"/>
                  <w:sz w:val="24"/>
                </w:rPr>
                <w:id w:val="-1272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1735594751"/>
            <w:r w:rsidR="003F27C0">
              <w:rPr>
                <w:rFonts w:ascii="Arial" w:hAnsi="Arial" w:cs="Arial"/>
                <w:sz w:val="24"/>
              </w:rPr>
              <w:t xml:space="preserve">EN 55024/CISPR 24  </w:t>
            </w:r>
            <w:permStart w:id="118450199" w:edGrp="everyone"/>
            <w:sdt>
              <w:sdtPr>
                <w:rPr>
                  <w:rFonts w:ascii="Arial" w:hAnsi="Arial" w:cs="Arial"/>
                  <w:sz w:val="24"/>
                </w:rPr>
                <w:id w:val="61903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118450199"/>
            <w:proofErr w:type="spellStart"/>
            <w:r w:rsidR="003F27C0">
              <w:rPr>
                <w:rFonts w:ascii="Arial" w:hAnsi="Arial" w:cs="Arial"/>
                <w:sz w:val="24"/>
              </w:rPr>
              <w:t>EN</w:t>
            </w:r>
            <w:proofErr w:type="spellEnd"/>
            <w:r w:rsidR="003F27C0">
              <w:rPr>
                <w:rFonts w:ascii="Arial" w:hAnsi="Arial" w:cs="Arial"/>
                <w:sz w:val="24"/>
              </w:rPr>
              <w:t xml:space="preserve"> 61326-1  </w:t>
            </w:r>
            <w:permStart w:id="1124598388" w:edGrp="everyone"/>
            <w:sdt>
              <w:sdtPr>
                <w:rPr>
                  <w:rFonts w:ascii="Arial" w:hAnsi="Arial" w:cs="Arial"/>
                  <w:sz w:val="24"/>
                </w:rPr>
                <w:id w:val="62396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1124598388"/>
            <w:r w:rsidR="003F27C0">
              <w:rPr>
                <w:rFonts w:ascii="Arial" w:hAnsi="Arial" w:cs="Arial"/>
                <w:sz w:val="24"/>
              </w:rPr>
              <w:t xml:space="preserve">EN 60601-1-2 </w:t>
            </w:r>
            <w:r w:rsidR="00406BF4">
              <w:rPr>
                <w:rFonts w:ascii="Arial" w:hAnsi="Arial" w:cs="Arial"/>
                <w:sz w:val="24"/>
              </w:rPr>
              <w:br/>
            </w:r>
            <w:permStart w:id="253842691" w:edGrp="everyone"/>
            <w:sdt>
              <w:sdtPr>
                <w:rPr>
                  <w:rFonts w:ascii="Arial" w:hAnsi="Arial" w:cs="Arial"/>
                  <w:sz w:val="24"/>
                </w:rPr>
                <w:id w:val="91281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BF4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253842691"/>
            <w:proofErr w:type="spellStart"/>
            <w:r w:rsidR="003F27C0">
              <w:rPr>
                <w:rFonts w:ascii="Arial" w:hAnsi="Arial" w:cs="Arial"/>
                <w:sz w:val="24"/>
              </w:rPr>
              <w:t>EN</w:t>
            </w:r>
            <w:proofErr w:type="spellEnd"/>
            <w:r w:rsidR="003F27C0">
              <w:rPr>
                <w:rFonts w:ascii="Arial" w:hAnsi="Arial" w:cs="Arial"/>
                <w:sz w:val="24"/>
              </w:rPr>
              <w:t xml:space="preserve"> 61000-6-1</w:t>
            </w:r>
            <w:r w:rsidR="00906B62">
              <w:rPr>
                <w:rFonts w:ascii="Arial" w:hAnsi="Arial" w:cs="Arial"/>
                <w:sz w:val="24"/>
              </w:rPr>
              <w:t xml:space="preserve">  </w:t>
            </w:r>
            <w:permStart w:id="1823877388" w:edGrp="everyone"/>
            <w:sdt>
              <w:sdtPr>
                <w:rPr>
                  <w:rFonts w:ascii="Arial" w:hAnsi="Arial" w:cs="Arial"/>
                  <w:sz w:val="24"/>
                </w:rPr>
                <w:id w:val="-116816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</w:t>
            </w:r>
            <w:permEnd w:id="1823877388"/>
            <w:r w:rsidR="003F27C0">
              <w:rPr>
                <w:rFonts w:ascii="Arial" w:hAnsi="Arial" w:cs="Arial"/>
                <w:sz w:val="24"/>
              </w:rPr>
              <w:t xml:space="preserve">EN 61000-6-2   </w:t>
            </w:r>
            <w:permStart w:id="118839315" w:edGrp="everyone"/>
            <w:sdt>
              <w:sdtPr>
                <w:rPr>
                  <w:rFonts w:ascii="Arial" w:hAnsi="Arial" w:cs="Arial"/>
                  <w:sz w:val="24"/>
                </w:rPr>
                <w:id w:val="210569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A2F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permEnd w:id="118839315"/>
            <w:r w:rsidR="003F27C0">
              <w:rPr>
                <w:rFonts w:ascii="Arial" w:hAnsi="Arial" w:cs="Arial"/>
                <w:sz w:val="24"/>
              </w:rPr>
              <w:t xml:space="preserve"> EN 61000-6-3  </w:t>
            </w:r>
            <w:sdt>
              <w:sdtPr>
                <w:rPr>
                  <w:rFonts w:ascii="Arial" w:hAnsi="Arial" w:cs="Arial"/>
                  <w:sz w:val="24"/>
                </w:rPr>
                <w:id w:val="101463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12381873" w:edGrp="everyone"/>
                <w:r w:rsidR="003F27C0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1312381873"/>
              </w:sdtContent>
            </w:sdt>
            <w:r w:rsidR="003F27C0">
              <w:rPr>
                <w:rFonts w:ascii="Arial" w:hAnsi="Arial" w:cs="Arial"/>
                <w:sz w:val="24"/>
              </w:rPr>
              <w:t xml:space="preserve"> EN 61000-6-4</w:t>
            </w:r>
            <w:r w:rsidR="00406BF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permStart w:id="28275292" w:edGrp="everyone" w:colFirst="1" w:colLast="1"/>
      <w:tr w:rsidR="00406BF4" w:rsidRPr="002970EB" w:rsidTr="00406BF4">
        <w:trPr>
          <w:trHeight w:val="330"/>
        </w:trPr>
        <w:tc>
          <w:tcPr>
            <w:tcW w:w="5778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406BF4" w:rsidRDefault="00F453D5" w:rsidP="00406BF4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720434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1308276" w:edGrp="everyone"/>
                <w:r w:rsidR="00406BF4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  <w:permEnd w:id="551308276"/>
              </w:sdtContent>
            </w:sdt>
            <w:r w:rsidR="00406BF4">
              <w:rPr>
                <w:rFonts w:ascii="Arial" w:hAnsi="Arial" w:cs="Arial"/>
                <w:sz w:val="24"/>
              </w:rPr>
              <w:t xml:space="preserve"> EN 301 489-X (list suffix if know, e.g., -3, -7, -17)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406BF4" w:rsidRDefault="00406BF4" w:rsidP="00406BF4">
            <w:pPr>
              <w:rPr>
                <w:rFonts w:ascii="Arial" w:hAnsi="Arial" w:cs="Arial"/>
                <w:sz w:val="24"/>
              </w:rPr>
            </w:pPr>
          </w:p>
        </w:tc>
      </w:tr>
      <w:permStart w:id="1484868024" w:edGrp="everyone"/>
      <w:permStart w:id="1285555194" w:edGrp="everyone" w:colFirst="1" w:colLast="1"/>
      <w:permEnd w:id="28275292"/>
      <w:tr w:rsidR="00906B62" w:rsidRPr="002970EB" w:rsidTr="00906B62">
        <w:trPr>
          <w:trHeight w:val="330"/>
        </w:trPr>
        <w:tc>
          <w:tcPr>
            <w:tcW w:w="2610" w:type="dxa"/>
            <w:tcBorders>
              <w:top w:val="nil"/>
              <w:bottom w:val="single" w:sz="12" w:space="0" w:color="000000"/>
              <w:right w:val="nil"/>
            </w:tcBorders>
            <w:shd w:val="clear" w:color="auto" w:fill="FFFFFF" w:themeFill="background1"/>
          </w:tcPr>
          <w:p w:rsidR="00906B62" w:rsidRDefault="00F453D5" w:rsidP="00BB103D">
            <w:pPr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96863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B62"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sdtContent>
            </w:sdt>
            <w:r w:rsidR="00906B62">
              <w:rPr>
                <w:rFonts w:ascii="Arial" w:hAnsi="Arial" w:cs="Arial"/>
                <w:sz w:val="24"/>
              </w:rPr>
              <w:t xml:space="preserve"> </w:t>
            </w:r>
            <w:permEnd w:id="1484868024"/>
            <w:r w:rsidR="00906B62">
              <w:rPr>
                <w:rFonts w:ascii="Arial" w:hAnsi="Arial" w:cs="Arial"/>
                <w:sz w:val="24"/>
              </w:rPr>
              <w:t>Other (list if known)</w:t>
            </w:r>
          </w:p>
        </w:tc>
        <w:tc>
          <w:tcPr>
            <w:tcW w:w="7038" w:type="dxa"/>
            <w:gridSpan w:val="2"/>
            <w:tcBorders>
              <w:top w:val="nil"/>
              <w:left w:val="nil"/>
              <w:bottom w:val="single" w:sz="12" w:space="0" w:color="000000"/>
            </w:tcBorders>
            <w:shd w:val="clear" w:color="auto" w:fill="FFFFFF" w:themeFill="background1"/>
          </w:tcPr>
          <w:p w:rsidR="00906B62" w:rsidRDefault="00906B62" w:rsidP="00906B62">
            <w:pPr>
              <w:rPr>
                <w:rFonts w:ascii="Arial" w:hAnsi="Arial" w:cs="Arial"/>
                <w:sz w:val="24"/>
              </w:rPr>
            </w:pPr>
          </w:p>
        </w:tc>
      </w:tr>
      <w:permEnd w:id="1285555194"/>
    </w:tbl>
    <w:p w:rsidR="006567F3" w:rsidRPr="002970EB" w:rsidRDefault="006567F3" w:rsidP="006567F3">
      <w:pPr>
        <w:rPr>
          <w:rFonts w:ascii="Arial" w:hAnsi="Arial" w:cs="Arial"/>
          <w:b/>
          <w:sz w:val="22"/>
          <w:szCs w:val="22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740"/>
      </w:tblGrid>
      <w:tr w:rsidR="00F00C42" w:rsidRPr="002970EB" w:rsidTr="00906B62">
        <w:tc>
          <w:tcPr>
            <w:tcW w:w="955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3A5B4B" w:rsidRPr="003A5B4B" w:rsidRDefault="00F00C42" w:rsidP="00F8067D">
            <w:pPr>
              <w:pStyle w:val="Heading3"/>
            </w:pPr>
            <w:r w:rsidRPr="002970EB">
              <w:rPr>
                <w:rFonts w:cs="Arial"/>
                <w:iCs/>
                <w:sz w:val="28"/>
              </w:rPr>
              <w:t>Internal operating frequencies, including processor speed</w:t>
            </w:r>
          </w:p>
        </w:tc>
      </w:tr>
      <w:tr w:rsidR="00490A42" w:rsidRPr="002970EB" w:rsidTr="003A5B4B">
        <w:tc>
          <w:tcPr>
            <w:tcW w:w="18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544506" w:rsidRPr="002970EB" w:rsidRDefault="00544506" w:rsidP="00F00C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70EB">
              <w:rPr>
                <w:rFonts w:ascii="Arial" w:hAnsi="Arial" w:cs="Arial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77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FBFBF"/>
          </w:tcPr>
          <w:p w:rsidR="00544506" w:rsidRPr="002970EB" w:rsidRDefault="00544506" w:rsidP="00F00C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70E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Purpose </w:t>
            </w:r>
            <w:r w:rsidR="00FC02F3" w:rsidRPr="002970EB">
              <w:rPr>
                <w:rFonts w:ascii="Arial" w:hAnsi="Arial" w:cs="Arial"/>
                <w:b/>
                <w:bCs/>
                <w:sz w:val="22"/>
                <w:szCs w:val="22"/>
              </w:rPr>
              <w:t>or source</w:t>
            </w: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  <w:tcBorders>
              <w:top w:val="nil"/>
            </w:tcBorders>
          </w:tcPr>
          <w:p w:rsidR="00544506" w:rsidRPr="002970EB" w:rsidRDefault="00C74BA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78875836" w:edGrp="everyone" w:colFirst="0" w:colLast="0"/>
            <w:permStart w:id="421995215" w:edGrp="everyone" w:colFirst="1" w:colLast="1"/>
            <w:r>
              <w:rPr>
                <w:rFonts w:ascii="Arial" w:hAnsi="Arial" w:cs="Arial"/>
                <w:sz w:val="22"/>
                <w:szCs w:val="22"/>
              </w:rPr>
              <w:t>500kHz</w:t>
            </w:r>
          </w:p>
        </w:tc>
        <w:tc>
          <w:tcPr>
            <w:tcW w:w="7740" w:type="dxa"/>
            <w:tcBorders>
              <w:top w:val="nil"/>
            </w:tcBorders>
          </w:tcPr>
          <w:p w:rsidR="00544506" w:rsidRPr="002970EB" w:rsidRDefault="00C74BA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boost converter (battery model only)</w:t>
            </w: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</w:tcPr>
          <w:p w:rsidR="00544506" w:rsidRPr="002970EB" w:rsidRDefault="00C74BA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921591197" w:edGrp="everyone" w:colFirst="0" w:colLast="0"/>
            <w:permStart w:id="1432830141" w:edGrp="everyone" w:colFirst="1" w:colLast="1"/>
            <w:permEnd w:id="178875836"/>
            <w:permEnd w:id="421995215"/>
            <w:r>
              <w:rPr>
                <w:rFonts w:ascii="Arial" w:hAnsi="Arial" w:cs="Arial"/>
                <w:sz w:val="22"/>
                <w:szCs w:val="22"/>
              </w:rPr>
              <w:t>32.768 kHz</w:t>
            </w:r>
          </w:p>
        </w:tc>
        <w:tc>
          <w:tcPr>
            <w:tcW w:w="7740" w:type="dxa"/>
          </w:tcPr>
          <w:p w:rsidR="00544506" w:rsidRPr="002970EB" w:rsidRDefault="00C74BA6" w:rsidP="00C74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Microcontroller CPU frequency</w:t>
            </w: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831465919" w:edGrp="everyone" w:colFirst="0" w:colLast="0"/>
            <w:permStart w:id="1906117351" w:edGrp="everyone" w:colFirst="1" w:colLast="1"/>
            <w:permEnd w:id="1921591197"/>
            <w:permEnd w:id="1432830141"/>
          </w:p>
        </w:tc>
        <w:tc>
          <w:tcPr>
            <w:tcW w:w="7740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1235902848" w:edGrp="everyone" w:colFirst="0" w:colLast="0"/>
            <w:permStart w:id="1873105981" w:edGrp="everyone" w:colFirst="1" w:colLast="1"/>
            <w:permEnd w:id="831465919"/>
            <w:permEnd w:id="1906117351"/>
          </w:p>
        </w:tc>
        <w:tc>
          <w:tcPr>
            <w:tcW w:w="7740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78469602" w:edGrp="everyone" w:colFirst="0" w:colLast="0"/>
            <w:permStart w:id="2120225735" w:edGrp="everyone" w:colFirst="1" w:colLast="1"/>
            <w:permEnd w:id="1235902848"/>
            <w:permEnd w:id="1873105981"/>
          </w:p>
        </w:tc>
        <w:tc>
          <w:tcPr>
            <w:tcW w:w="7740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0A42" w:rsidRPr="002970EB" w:rsidTr="003A5B4B">
        <w:trPr>
          <w:trHeight w:val="280"/>
        </w:trPr>
        <w:tc>
          <w:tcPr>
            <w:tcW w:w="1818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ermStart w:id="341604153" w:edGrp="everyone" w:colFirst="0" w:colLast="0"/>
            <w:permStart w:id="1860848340" w:edGrp="everyone" w:colFirst="1" w:colLast="1"/>
            <w:permEnd w:id="78469602"/>
            <w:permEnd w:id="2120225735"/>
          </w:p>
        </w:tc>
        <w:tc>
          <w:tcPr>
            <w:tcW w:w="7740" w:type="dxa"/>
          </w:tcPr>
          <w:p w:rsidR="00544506" w:rsidRPr="002970EB" w:rsidRDefault="00544506" w:rsidP="0024437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permEnd w:id="341604153"/>
      <w:permEnd w:id="1860848340"/>
    </w:tbl>
    <w:p w:rsidR="008715D7" w:rsidRPr="002970EB" w:rsidRDefault="008715D7" w:rsidP="008B0756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741"/>
        <w:gridCol w:w="1089"/>
        <w:gridCol w:w="1098"/>
      </w:tblGrid>
      <w:tr w:rsidR="00490A42" w:rsidRPr="002970EB" w:rsidTr="00982407">
        <w:tc>
          <w:tcPr>
            <w:tcW w:w="957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A5B4B" w:rsidRPr="003A5B4B" w:rsidRDefault="00490A42" w:rsidP="00F8067D">
            <w:pPr>
              <w:pStyle w:val="Heading3"/>
            </w:pPr>
            <w:r w:rsidRPr="002970EB">
              <w:rPr>
                <w:rFonts w:cs="Arial"/>
                <w:iCs/>
                <w:sz w:val="28"/>
              </w:rPr>
              <w:t>Mode</w:t>
            </w:r>
            <w:r>
              <w:rPr>
                <w:rFonts w:cs="Arial"/>
                <w:iCs/>
                <w:sz w:val="28"/>
              </w:rPr>
              <w:t>s</w:t>
            </w:r>
            <w:r w:rsidRPr="002970EB">
              <w:rPr>
                <w:rFonts w:cs="Arial"/>
                <w:iCs/>
                <w:sz w:val="28"/>
              </w:rPr>
              <w:t xml:space="preserve"> of Operation</w:t>
            </w:r>
          </w:p>
        </w:tc>
      </w:tr>
      <w:tr w:rsidR="003A5B4B" w:rsidRPr="002970EB" w:rsidTr="00982407">
        <w:trPr>
          <w:trHeight w:val="285"/>
        </w:trPr>
        <w:tc>
          <w:tcPr>
            <w:tcW w:w="648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BFBFBF"/>
          </w:tcPr>
          <w:p w:rsidR="003A5B4B" w:rsidRPr="002970EB" w:rsidRDefault="003A5B4B" w:rsidP="0024437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74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A5B4B" w:rsidRPr="002970EB" w:rsidRDefault="003A5B4B" w:rsidP="00244373">
            <w:pPr>
              <w:pStyle w:val="Heading1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  <w:r w:rsidRPr="002970EB">
              <w:rPr>
                <w:rFonts w:ascii="Arial" w:hAnsi="Arial" w:cs="Arial"/>
                <w:b/>
                <w:bCs w:val="0"/>
                <w:sz w:val="22"/>
                <w:szCs w:val="22"/>
              </w:rPr>
              <w:t>Mode Description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3A5B4B" w:rsidRPr="003A5B4B" w:rsidRDefault="003A5B4B" w:rsidP="00244373">
            <w:pPr>
              <w:pStyle w:val="Heading1"/>
            </w:pPr>
            <w:r w:rsidRPr="002970EB">
              <w:rPr>
                <w:rFonts w:ascii="Arial" w:hAnsi="Arial" w:cs="Arial"/>
                <w:b/>
                <w:bCs w:val="0"/>
                <w:sz w:val="22"/>
                <w:szCs w:val="22"/>
              </w:rPr>
              <w:t>To be tested?</w:t>
            </w:r>
          </w:p>
        </w:tc>
      </w:tr>
      <w:tr w:rsidR="003A5B4B" w:rsidRPr="002970EB" w:rsidTr="003A5B4B">
        <w:trPr>
          <w:trHeight w:val="195"/>
        </w:trPr>
        <w:tc>
          <w:tcPr>
            <w:tcW w:w="648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:rsidR="003A5B4B" w:rsidRPr="002970EB" w:rsidRDefault="003A5B4B" w:rsidP="0024437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74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:rsidR="003A5B4B" w:rsidRPr="002970EB" w:rsidRDefault="003A5B4B" w:rsidP="00244373">
            <w:pPr>
              <w:pStyle w:val="Heading1"/>
              <w:rPr>
                <w:rFonts w:ascii="Arial" w:hAnsi="Arial" w:cs="Arial"/>
                <w:b/>
                <w:bCs w:val="0"/>
                <w:sz w:val="22"/>
                <w:szCs w:val="22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:rsidR="003A5B4B" w:rsidRPr="003A5B4B" w:rsidRDefault="003A5B4B" w:rsidP="003A5B4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A5B4B">
              <w:rPr>
                <w:rFonts w:ascii="Arial" w:hAnsi="Arial" w:cs="Arial"/>
                <w:bCs/>
                <w:sz w:val="22"/>
                <w:szCs w:val="22"/>
              </w:rPr>
              <w:t>No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BFBFBF"/>
          </w:tcPr>
          <w:p w:rsidR="003A5B4B" w:rsidRPr="003A5B4B" w:rsidRDefault="003A5B4B" w:rsidP="003A5B4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A5B4B">
              <w:rPr>
                <w:rFonts w:ascii="Arial" w:hAnsi="Arial" w:cs="Arial"/>
                <w:bCs/>
                <w:sz w:val="22"/>
                <w:szCs w:val="22"/>
              </w:rPr>
              <w:t>Yes</w:t>
            </w:r>
          </w:p>
        </w:tc>
      </w:tr>
      <w:tr w:rsidR="00135280" w:rsidRPr="002970EB" w:rsidTr="003A5B4B"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280" w:rsidRPr="002970EB" w:rsidRDefault="00135280" w:rsidP="00FE4CA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817270860" w:edGrp="everyone" w:colFirst="1" w:colLast="1"/>
            <w:permStart w:id="798307572" w:edGrp="everyone" w:colFirst="2" w:colLast="2"/>
            <w:permStart w:id="1321870546" w:edGrp="everyone" w:colFirst="3" w:colLast="3"/>
            <w:r w:rsidRPr="002970E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80" w:rsidRPr="002970EB" w:rsidRDefault="00C74BA6" w:rsidP="00FE4CA8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 keeping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70870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9" w:type="dxa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35280" w:rsidRPr="00933372" w:rsidRDefault="00135280" w:rsidP="00FE4CA8">
                <w:pPr>
                  <w:spacing w:before="60"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28798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8" w:type="dxa"/>
                <w:tcBorders>
                  <w:top w:val="single" w:sz="12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135280" w:rsidRPr="00933372" w:rsidRDefault="00C74BA6" w:rsidP="00FE4CA8">
                <w:pPr>
                  <w:spacing w:before="60"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135280" w:rsidRPr="002970EB" w:rsidTr="003A5B4B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280" w:rsidRPr="002970EB" w:rsidRDefault="00135280" w:rsidP="00FE4CA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467888562" w:edGrp="everyone" w:colFirst="1" w:colLast="1"/>
            <w:permStart w:id="2138310308" w:edGrp="everyone" w:colFirst="2" w:colLast="2"/>
            <w:permStart w:id="178542287" w:edGrp="everyone" w:colFirst="3" w:colLast="3"/>
            <w:permEnd w:id="1817270860"/>
            <w:permEnd w:id="798307572"/>
            <w:permEnd w:id="1321870546"/>
            <w:r w:rsidRPr="002970E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80" w:rsidRPr="002970EB" w:rsidRDefault="00135280" w:rsidP="00FE4CA8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27884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68528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35280" w:rsidRPr="002970EB" w:rsidTr="003A5B4B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280" w:rsidRPr="002970EB" w:rsidRDefault="00135280" w:rsidP="00FE4CA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351444625" w:edGrp="everyone" w:colFirst="1" w:colLast="1"/>
            <w:permStart w:id="716207262" w:edGrp="everyone" w:colFirst="2" w:colLast="2"/>
            <w:permStart w:id="1688758141" w:edGrp="everyone" w:colFirst="3" w:colLast="3"/>
            <w:permEnd w:id="467888562"/>
            <w:permEnd w:id="2138310308"/>
            <w:permEnd w:id="178542287"/>
            <w:r w:rsidRPr="002970E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80" w:rsidRPr="002970EB" w:rsidRDefault="00135280" w:rsidP="00FE4CA8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791898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71506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135280" w:rsidRPr="002970EB" w:rsidTr="003A5B4B">
        <w:tc>
          <w:tcPr>
            <w:tcW w:w="64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35280" w:rsidRPr="002970EB" w:rsidRDefault="00135280" w:rsidP="00FE4CA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186155039" w:edGrp="everyone" w:colFirst="1" w:colLast="1"/>
            <w:permStart w:id="1790248959" w:edGrp="everyone" w:colFirst="2" w:colLast="2"/>
            <w:permStart w:id="567306147" w:edGrp="everyone" w:colFirst="3" w:colLast="3"/>
            <w:permEnd w:id="1351444625"/>
            <w:permEnd w:id="716207262"/>
            <w:permEnd w:id="1688758141"/>
            <w:r w:rsidRPr="002970E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35280" w:rsidRPr="002970EB" w:rsidRDefault="00135280" w:rsidP="00FE4CA8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2099709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9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01247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98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</w:tcBorders>
                <w:vAlign w:val="center"/>
              </w:tcPr>
              <w:p w:rsidR="00135280" w:rsidRDefault="00135280" w:rsidP="00FE4CA8">
                <w:pPr>
                  <w:spacing w:before="60" w:after="60"/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permEnd w:id="1186155039"/>
      <w:permEnd w:id="1790248959"/>
      <w:permEnd w:id="567306147"/>
    </w:tbl>
    <w:p w:rsidR="002C236A" w:rsidRPr="002C236A" w:rsidRDefault="002C236A" w:rsidP="00933372">
      <w:pPr>
        <w:shd w:val="clear" w:color="auto" w:fill="FFFFFF" w:themeFill="background1"/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810"/>
        <w:gridCol w:w="810"/>
        <w:gridCol w:w="3060"/>
        <w:gridCol w:w="1170"/>
        <w:gridCol w:w="1260"/>
      </w:tblGrid>
      <w:tr w:rsidR="00933372" w:rsidRPr="002970EB" w:rsidTr="00906B62">
        <w:tc>
          <w:tcPr>
            <w:tcW w:w="9558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3A5B4B" w:rsidRPr="003A5B4B" w:rsidRDefault="00933372" w:rsidP="00F8067D">
            <w:pPr>
              <w:pStyle w:val="Heading3"/>
            </w:pPr>
            <w:r w:rsidRPr="002C236A">
              <w:rPr>
                <w:rFonts w:cs="Arial"/>
                <w:iCs/>
                <w:sz w:val="28"/>
              </w:rPr>
              <w:t>I/O ports</w:t>
            </w:r>
          </w:p>
        </w:tc>
      </w:tr>
      <w:tr w:rsidR="00933372" w:rsidRPr="00B77539" w:rsidTr="00982407">
        <w:trPr>
          <w:trHeight w:val="240"/>
        </w:trPr>
        <w:tc>
          <w:tcPr>
            <w:tcW w:w="2448" w:type="dxa"/>
            <w:vMerge w:val="restart"/>
            <w:tcBorders>
              <w:top w:val="single" w:sz="12" w:space="0" w:color="000000"/>
            </w:tcBorders>
            <w:shd w:val="clear" w:color="auto" w:fill="BFBFBF"/>
            <w:vAlign w:val="bottom"/>
          </w:tcPr>
          <w:p w:rsidR="00933372" w:rsidRPr="00B77539" w:rsidRDefault="00933372" w:rsidP="00B7753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77539">
              <w:rPr>
                <w:rFonts w:ascii="Arial" w:hAnsi="Arial" w:cs="Arial"/>
                <w:b/>
                <w:sz w:val="22"/>
                <w:szCs w:val="22"/>
              </w:rPr>
              <w:t>Port</w:t>
            </w:r>
            <w:r w:rsidR="00406BF4">
              <w:rPr>
                <w:rFonts w:ascii="Arial" w:hAnsi="Arial" w:cs="Arial"/>
                <w:b/>
                <w:sz w:val="22"/>
                <w:szCs w:val="22"/>
              </w:rPr>
              <w:t xml:space="preserve"> Type</w:t>
            </w:r>
          </w:p>
        </w:tc>
        <w:tc>
          <w:tcPr>
            <w:tcW w:w="1620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BFBFBF"/>
            <w:vAlign w:val="bottom"/>
          </w:tcPr>
          <w:p w:rsidR="00933372" w:rsidRPr="00B77539" w:rsidRDefault="00982407" w:rsidP="00B77539">
            <w:pPr>
              <w:pStyle w:val="Heading2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Is c</w:t>
            </w:r>
            <w:r w:rsidR="002037A5">
              <w:rPr>
                <w:rFonts w:ascii="Arial" w:hAnsi="Arial" w:cs="Arial"/>
                <w:szCs w:val="22"/>
              </w:rPr>
              <w:t>able s</w:t>
            </w:r>
            <w:r w:rsidR="00933372" w:rsidRPr="00B77539">
              <w:rPr>
                <w:rFonts w:ascii="Arial" w:hAnsi="Arial" w:cs="Arial"/>
                <w:szCs w:val="22"/>
              </w:rPr>
              <w:t>hielded</w:t>
            </w:r>
            <w:r w:rsidR="002037A5">
              <w:rPr>
                <w:rFonts w:ascii="Arial" w:hAnsi="Arial" w:cs="Arial"/>
                <w:szCs w:val="22"/>
              </w:rPr>
              <w:t>?</w:t>
            </w:r>
          </w:p>
        </w:tc>
        <w:tc>
          <w:tcPr>
            <w:tcW w:w="3060" w:type="dxa"/>
            <w:vMerge w:val="restart"/>
            <w:tcBorders>
              <w:top w:val="single" w:sz="12" w:space="0" w:color="000000"/>
            </w:tcBorders>
            <w:shd w:val="clear" w:color="auto" w:fill="BFBFBF"/>
            <w:vAlign w:val="bottom"/>
          </w:tcPr>
          <w:p w:rsidR="00933372" w:rsidRPr="00B77539" w:rsidRDefault="00933372" w:rsidP="00B7753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77539">
              <w:rPr>
                <w:rFonts w:ascii="Arial" w:hAnsi="Arial" w:cs="Arial"/>
                <w:b/>
                <w:sz w:val="22"/>
                <w:szCs w:val="22"/>
              </w:rPr>
              <w:t>Connector Type</w:t>
            </w:r>
          </w:p>
        </w:tc>
        <w:tc>
          <w:tcPr>
            <w:tcW w:w="2430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clear" w:color="auto" w:fill="BFBFBF"/>
            <w:vAlign w:val="bottom"/>
          </w:tcPr>
          <w:p w:rsidR="00933372" w:rsidRPr="00B77539" w:rsidRDefault="00982407" w:rsidP="009824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Can c</w:t>
            </w:r>
            <w:r w:rsidR="00933372" w:rsidRPr="00982407">
              <w:rPr>
                <w:rFonts w:ascii="Arial" w:hAnsi="Arial" w:cs="Arial"/>
                <w:b/>
              </w:rPr>
              <w:t>able</w:t>
            </w:r>
            <w:r w:rsidRPr="0098240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&gt; 3 m be</w:t>
            </w:r>
            <w:r w:rsidRPr="00982407">
              <w:rPr>
                <w:rFonts w:ascii="Arial" w:hAnsi="Arial" w:cs="Arial"/>
                <w:b/>
              </w:rPr>
              <w:t xml:space="preserve"> connected</w:t>
            </w:r>
            <w:r>
              <w:rPr>
                <w:rFonts w:ascii="Arial" w:hAnsi="Arial" w:cs="Arial"/>
                <w:b/>
              </w:rPr>
              <w:t xml:space="preserve"> to port</w:t>
            </w:r>
            <w:r w:rsidR="002037A5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</w:tr>
      <w:tr w:rsidR="00B77539" w:rsidRPr="002970EB" w:rsidTr="00982407">
        <w:trPr>
          <w:trHeight w:val="270"/>
        </w:trPr>
        <w:tc>
          <w:tcPr>
            <w:tcW w:w="2448" w:type="dxa"/>
            <w:vMerge/>
            <w:tcBorders>
              <w:bottom w:val="single" w:sz="12" w:space="0" w:color="000000"/>
            </w:tcBorders>
            <w:shd w:val="clear" w:color="auto" w:fill="BFBFBF"/>
            <w:vAlign w:val="bottom"/>
          </w:tcPr>
          <w:p w:rsidR="00B77539" w:rsidRPr="00B77539" w:rsidRDefault="00B77539" w:rsidP="00B7753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B77539" w:rsidRPr="003A5B4B" w:rsidRDefault="00B77539" w:rsidP="00B77539">
            <w:pPr>
              <w:pStyle w:val="Heading2"/>
              <w:jc w:val="center"/>
              <w:rPr>
                <w:rFonts w:ascii="Arial" w:hAnsi="Arial" w:cs="Arial"/>
                <w:b w:val="0"/>
                <w:szCs w:val="22"/>
              </w:rPr>
            </w:pPr>
            <w:r w:rsidRPr="003A5B4B">
              <w:rPr>
                <w:rFonts w:ascii="Arial" w:hAnsi="Arial" w:cs="Arial"/>
                <w:b w:val="0"/>
                <w:szCs w:val="22"/>
              </w:rPr>
              <w:t>No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FBFBF"/>
            <w:vAlign w:val="bottom"/>
          </w:tcPr>
          <w:p w:rsidR="00B77539" w:rsidRPr="003A5B4B" w:rsidRDefault="00B77539" w:rsidP="00B77539">
            <w:pPr>
              <w:pStyle w:val="Heading2"/>
              <w:jc w:val="center"/>
              <w:rPr>
                <w:rFonts w:ascii="Arial" w:hAnsi="Arial" w:cs="Arial"/>
                <w:b w:val="0"/>
                <w:szCs w:val="22"/>
              </w:rPr>
            </w:pPr>
            <w:r w:rsidRPr="003A5B4B">
              <w:rPr>
                <w:rFonts w:ascii="Arial" w:hAnsi="Arial" w:cs="Arial"/>
                <w:b w:val="0"/>
                <w:szCs w:val="22"/>
              </w:rPr>
              <w:t>Yes</w:t>
            </w:r>
          </w:p>
        </w:tc>
        <w:tc>
          <w:tcPr>
            <w:tcW w:w="3060" w:type="dxa"/>
            <w:vMerge/>
            <w:tcBorders>
              <w:bottom w:val="single" w:sz="12" w:space="0" w:color="000000"/>
            </w:tcBorders>
            <w:shd w:val="clear" w:color="auto" w:fill="BFBFBF"/>
            <w:vAlign w:val="bottom"/>
          </w:tcPr>
          <w:p w:rsidR="00B77539" w:rsidRPr="00B77539" w:rsidRDefault="00B77539" w:rsidP="00B7753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FBFBF"/>
            <w:vAlign w:val="bottom"/>
          </w:tcPr>
          <w:p w:rsidR="00B77539" w:rsidRPr="003A5B4B" w:rsidRDefault="00B77539" w:rsidP="00B775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5B4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BFBFBF"/>
            <w:vAlign w:val="bottom"/>
          </w:tcPr>
          <w:p w:rsidR="00B77539" w:rsidRPr="003A5B4B" w:rsidRDefault="00B77539" w:rsidP="00B775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5B4B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B77539" w:rsidRPr="002970EB" w:rsidTr="00982407">
        <w:trPr>
          <w:trHeight w:val="300"/>
        </w:trPr>
        <w:tc>
          <w:tcPr>
            <w:tcW w:w="2448" w:type="dxa"/>
            <w:tcBorders>
              <w:top w:val="nil"/>
            </w:tcBorders>
            <w:vAlign w:val="center"/>
          </w:tcPr>
          <w:p w:rsidR="00B77539" w:rsidRPr="00933372" w:rsidRDefault="00B77539" w:rsidP="00FE4C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3372">
              <w:rPr>
                <w:rFonts w:ascii="Arial" w:hAnsi="Arial" w:cs="Arial"/>
                <w:sz w:val="22"/>
                <w:szCs w:val="22"/>
              </w:rPr>
              <w:t>Example: Ethernet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28363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12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Pr="00933372" w:rsidRDefault="0048189F" w:rsidP="00FE4CA8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63728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12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Pr="00933372" w:rsidRDefault="00B77539" w:rsidP="00FE4CA8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tcBorders>
              <w:top w:val="nil"/>
            </w:tcBorders>
            <w:vAlign w:val="center"/>
          </w:tcPr>
          <w:p w:rsidR="00B77539" w:rsidRPr="002970EB" w:rsidRDefault="0048189F" w:rsidP="00FE4C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RJ-45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819915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12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Pr="00933372" w:rsidRDefault="00B77539" w:rsidP="00FE4CA8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777300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top w:val="nil"/>
                  <w:left w:val="single" w:sz="6" w:space="0" w:color="000000"/>
                </w:tcBorders>
                <w:vAlign w:val="center"/>
              </w:tcPr>
              <w:p w:rsidR="00B77539" w:rsidRPr="00933372" w:rsidRDefault="0048189F" w:rsidP="00FE4CA8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C74BA6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5599946" w:edGrp="everyone" w:colFirst="0" w:colLast="0"/>
            <w:permStart w:id="1714447632" w:edGrp="everyone" w:colFirst="1" w:colLast="1"/>
            <w:permStart w:id="1680441191" w:edGrp="everyone" w:colFirst="2" w:colLast="2"/>
            <w:permStart w:id="1226069743" w:edGrp="everyone" w:colFirst="3" w:colLast="3"/>
            <w:permStart w:id="1049053720" w:edGrp="everyone" w:colFirst="4" w:colLast="4"/>
            <w:permStart w:id="1684539487" w:edGrp="everyone" w:colFirst="5" w:colLast="5"/>
            <w:r>
              <w:rPr>
                <w:rFonts w:ascii="Arial" w:hAnsi="Arial" w:cs="Arial"/>
                <w:sz w:val="22"/>
                <w:szCs w:val="22"/>
              </w:rPr>
              <w:t>USB power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1224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35957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C74BA6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USB A, male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86336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6844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2087532193" w:edGrp="everyone" w:colFirst="0" w:colLast="0"/>
            <w:permStart w:id="1488072372" w:edGrp="everyone" w:colFirst="1" w:colLast="1"/>
            <w:permStart w:id="1413245100" w:edGrp="everyone" w:colFirst="2" w:colLast="2"/>
            <w:permStart w:id="589642199" w:edGrp="everyone" w:colFirst="3" w:colLast="3"/>
            <w:permStart w:id="936968553" w:edGrp="everyone" w:colFirst="4" w:colLast="4"/>
            <w:permStart w:id="1248735193" w:edGrp="everyone" w:colFirst="5" w:colLast="5"/>
            <w:permEnd w:id="5599946"/>
            <w:permEnd w:id="1714447632"/>
            <w:permEnd w:id="1680441191"/>
            <w:permEnd w:id="1226069743"/>
            <w:permEnd w:id="1049053720"/>
            <w:permEnd w:id="1684539487"/>
          </w:p>
        </w:tc>
        <w:sdt>
          <w:sdtPr>
            <w:rPr>
              <w:rFonts w:ascii="Arial" w:hAnsi="Arial" w:cs="Arial"/>
              <w:sz w:val="22"/>
              <w:szCs w:val="22"/>
            </w:rPr>
            <w:id w:val="392171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1948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1999995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107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161835701" w:edGrp="everyone" w:colFirst="0" w:colLast="0"/>
            <w:permStart w:id="228417285" w:edGrp="everyone" w:colFirst="1" w:colLast="1"/>
            <w:permStart w:id="1950810991" w:edGrp="everyone" w:colFirst="2" w:colLast="2"/>
            <w:permStart w:id="1691948919" w:edGrp="everyone" w:colFirst="3" w:colLast="3"/>
            <w:permStart w:id="1574577893" w:edGrp="everyone" w:colFirst="4" w:colLast="4"/>
            <w:permStart w:id="885537263" w:edGrp="everyone" w:colFirst="5" w:colLast="5"/>
            <w:permEnd w:id="2087532193"/>
            <w:permEnd w:id="1488072372"/>
            <w:permEnd w:id="1413245100"/>
            <w:permEnd w:id="589642199"/>
            <w:permEnd w:id="936968553"/>
            <w:permEnd w:id="1248735193"/>
          </w:p>
        </w:tc>
        <w:sdt>
          <w:sdtPr>
            <w:rPr>
              <w:rFonts w:ascii="Arial" w:hAnsi="Arial" w:cs="Arial"/>
              <w:sz w:val="22"/>
              <w:szCs w:val="22"/>
            </w:rPr>
            <w:id w:val="1937166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875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51657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20230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877203771" w:edGrp="everyone" w:colFirst="0" w:colLast="0"/>
            <w:permStart w:id="1740252471" w:edGrp="everyone" w:colFirst="1" w:colLast="1"/>
            <w:permStart w:id="515905484" w:edGrp="everyone" w:colFirst="2" w:colLast="2"/>
            <w:permStart w:id="270954373" w:edGrp="everyone" w:colFirst="3" w:colLast="3"/>
            <w:permStart w:id="1544888821" w:edGrp="everyone" w:colFirst="4" w:colLast="4"/>
            <w:permStart w:id="1633245158" w:edGrp="everyone" w:colFirst="5" w:colLast="5"/>
            <w:permEnd w:id="1161835701"/>
            <w:permEnd w:id="228417285"/>
            <w:permEnd w:id="1950810991"/>
            <w:permEnd w:id="1691948919"/>
            <w:permEnd w:id="1574577893"/>
            <w:permEnd w:id="885537263"/>
          </w:p>
        </w:tc>
        <w:sdt>
          <w:sdtPr>
            <w:rPr>
              <w:rFonts w:ascii="Arial" w:hAnsi="Arial" w:cs="Arial"/>
              <w:sz w:val="22"/>
              <w:szCs w:val="22"/>
            </w:rPr>
            <w:id w:val="-49904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97070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187573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718094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33548B" w:rsidP="0098240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301172187" w:edGrp="everyone" w:colFirst="0" w:colLast="0"/>
            <w:permStart w:id="193006405" w:edGrp="everyone" w:colFirst="1" w:colLast="1"/>
            <w:permStart w:id="1921807420" w:edGrp="everyone" w:colFirst="2" w:colLast="2"/>
            <w:permStart w:id="1318665948" w:edGrp="everyone" w:colFirst="3" w:colLast="3"/>
            <w:permStart w:id="720338119" w:edGrp="everyone" w:colFirst="4" w:colLast="4"/>
            <w:permStart w:id="1740461123" w:edGrp="everyone" w:colFirst="5" w:colLast="5"/>
            <w:permEnd w:id="877203771"/>
            <w:permEnd w:id="1740252471"/>
            <w:permEnd w:id="515905484"/>
            <w:permEnd w:id="270954373"/>
            <w:permEnd w:id="1544888821"/>
            <w:permEnd w:id="1633245158"/>
          </w:p>
        </w:tc>
        <w:sdt>
          <w:sdtPr>
            <w:rPr>
              <w:rFonts w:ascii="Arial" w:hAnsi="Arial" w:cs="Arial"/>
              <w:sz w:val="22"/>
              <w:szCs w:val="22"/>
            </w:rPr>
            <w:id w:val="-1516299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62611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550975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12332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77539" w:rsidRPr="002970EB" w:rsidTr="00982407">
        <w:trPr>
          <w:trHeight w:val="216"/>
        </w:trPr>
        <w:tc>
          <w:tcPr>
            <w:tcW w:w="2448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ermStart w:id="1507526351" w:edGrp="everyone" w:colFirst="0" w:colLast="0"/>
            <w:permStart w:id="859270289" w:edGrp="everyone" w:colFirst="1" w:colLast="1"/>
            <w:permStart w:id="354121342" w:edGrp="everyone" w:colFirst="2" w:colLast="2"/>
            <w:permStart w:id="696540086" w:edGrp="everyone" w:colFirst="3" w:colLast="3"/>
            <w:permStart w:id="273313612" w:edGrp="everyone" w:colFirst="4" w:colLast="4"/>
            <w:permStart w:id="1480788951" w:edGrp="everyone" w:colFirst="5" w:colLast="5"/>
            <w:permEnd w:id="1301172187"/>
            <w:permEnd w:id="193006405"/>
            <w:permEnd w:id="1921807420"/>
            <w:permEnd w:id="1318665948"/>
            <w:permEnd w:id="720338119"/>
            <w:permEnd w:id="1740461123"/>
          </w:p>
        </w:tc>
        <w:sdt>
          <w:sdtPr>
            <w:rPr>
              <w:rFonts w:ascii="Arial" w:hAnsi="Arial" w:cs="Arial"/>
              <w:sz w:val="22"/>
              <w:szCs w:val="22"/>
            </w:rPr>
            <w:id w:val="355554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bottom w:val="single" w:sz="12" w:space="0" w:color="000000"/>
                  <w:right w:val="single" w:sz="4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4317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  <w:tcBorders>
                  <w:top w:val="single" w:sz="4" w:space="0" w:color="000000"/>
                  <w:left w:val="single" w:sz="4" w:space="0" w:color="000000"/>
                  <w:bottom w:val="single" w:sz="12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60" w:type="dxa"/>
            <w:vAlign w:val="center"/>
          </w:tcPr>
          <w:p w:rsidR="00B77539" w:rsidRPr="002970EB" w:rsidRDefault="00B77539" w:rsidP="009824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sz w:val="22"/>
              <w:szCs w:val="22"/>
            </w:rPr>
            <w:id w:val="-5233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6" w:space="0" w:color="000000"/>
                  <w:bottom w:val="single" w:sz="12" w:space="0" w:color="000000"/>
                  <w:righ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 w:rsidRPr="0009484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27038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0" w:type="dxa"/>
                <w:tcBorders>
                  <w:left w:val="single" w:sz="6" w:space="0" w:color="000000"/>
                </w:tcBorders>
                <w:vAlign w:val="center"/>
              </w:tcPr>
              <w:p w:rsidR="00B77539" w:rsidRDefault="00B77539" w:rsidP="00982407">
                <w:pPr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:rsidR="00EE67D8" w:rsidRDefault="00EE67D8" w:rsidP="00A40FB5">
      <w:pPr>
        <w:pStyle w:val="Heading5"/>
        <w:jc w:val="left"/>
        <w:rPr>
          <w:sz w:val="22"/>
        </w:rPr>
      </w:pPr>
      <w:bookmarkStart w:id="0" w:name="_GoBack"/>
      <w:bookmarkEnd w:id="0"/>
      <w:permEnd w:id="1507526351"/>
      <w:permEnd w:id="859270289"/>
      <w:permEnd w:id="354121342"/>
      <w:permEnd w:id="696540086"/>
      <w:permEnd w:id="273313612"/>
      <w:permEnd w:id="1480788951"/>
    </w:p>
    <w:sectPr w:rsidR="00EE67D8" w:rsidSect="001E149F">
      <w:headerReference w:type="default" r:id="rId13"/>
      <w:footerReference w:type="default" r:id="rId14"/>
      <w:pgSz w:w="12240" w:h="15840"/>
      <w:pgMar w:top="900" w:right="1440" w:bottom="720" w:left="144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3D5" w:rsidRDefault="00F453D5">
      <w:r>
        <w:separator/>
      </w:r>
    </w:p>
  </w:endnote>
  <w:endnote w:type="continuationSeparator" w:id="0">
    <w:p w:rsidR="00F453D5" w:rsidRDefault="00F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A8" w:rsidRPr="00FE4CA8" w:rsidRDefault="00FE4CA8">
    <w:pPr>
      <w:pStyle w:val="Footer"/>
      <w:rPr>
        <w:rFonts w:ascii="Arial" w:hAnsi="Arial" w:cs="Arial"/>
      </w:rPr>
    </w:pPr>
    <w:r w:rsidRPr="00FE4CA8">
      <w:rPr>
        <w:rFonts w:ascii="Arial" w:hAnsi="Arial" w:cs="Arial"/>
      </w:rPr>
      <w:t>UL Verification Services Inc.</w:t>
    </w:r>
    <w:r>
      <w:rPr>
        <w:rFonts w:ascii="Arial" w:hAnsi="Arial" w:cs="Arial"/>
      </w:rPr>
      <w:t xml:space="preserve">, </w:t>
    </w:r>
    <w:r w:rsidRPr="00FE4CA8">
      <w:rPr>
        <w:rFonts w:ascii="Arial" w:hAnsi="Arial" w:cs="Arial"/>
      </w:rPr>
      <w:t>C</w:t>
    </w:r>
    <w:r>
      <w:rPr>
        <w:rFonts w:ascii="Arial" w:hAnsi="Arial" w:cs="Arial"/>
      </w:rPr>
      <w:t>onsumer Technology Division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3D5" w:rsidRDefault="00F453D5">
      <w:r>
        <w:separator/>
      </w:r>
    </w:p>
  </w:footnote>
  <w:footnote w:type="continuationSeparator" w:id="0">
    <w:p w:rsidR="00F453D5" w:rsidRDefault="00F45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78E" w:rsidRPr="008715D7" w:rsidRDefault="00252AC0" w:rsidP="00252AC0">
    <w:pPr>
      <w:pStyle w:val="Footer"/>
      <w:rPr>
        <w:rFonts w:ascii="Arial" w:hAnsi="Arial" w:cs="Arial"/>
      </w:rPr>
    </w:pPr>
    <w:r>
      <w:rPr>
        <w:noProof/>
      </w:rPr>
      <w:drawing>
        <wp:inline distT="0" distB="0" distL="0" distR="0" wp14:anchorId="5827C523" wp14:editId="08C2A2E4">
          <wp:extent cx="447675" cy="447675"/>
          <wp:effectExtent l="0" t="0" r="9525" b="9525"/>
          <wp:docPr id="3" name="Picture 3" descr="UL_Enterprise_re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L_Enterprise_re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55178E" w:rsidTr="0055178E">
      <w:tc>
        <w:tcPr>
          <w:tcW w:w="3192" w:type="dxa"/>
        </w:tcPr>
        <w:p w:rsidR="0055178E" w:rsidRDefault="0055178E" w:rsidP="00252AC0">
          <w:pPr>
            <w:pStyle w:val="Footer"/>
            <w:rPr>
              <w:rFonts w:ascii="Arial" w:hAnsi="Arial" w:cs="Arial"/>
            </w:rPr>
          </w:pPr>
        </w:p>
      </w:tc>
      <w:tc>
        <w:tcPr>
          <w:tcW w:w="3192" w:type="dxa"/>
        </w:tcPr>
        <w:p w:rsidR="0055178E" w:rsidRDefault="0055178E" w:rsidP="0055178E">
          <w:pPr>
            <w:pStyle w:val="Footer"/>
            <w:jc w:val="center"/>
            <w:rPr>
              <w:rFonts w:ascii="Arial" w:hAnsi="Arial" w:cs="Arial"/>
            </w:rPr>
          </w:pPr>
          <w:r w:rsidRPr="008715D7">
            <w:rPr>
              <w:rFonts w:ascii="Arial" w:hAnsi="Arial" w:cs="Arial"/>
            </w:rPr>
            <w:t xml:space="preserve">Page </w:t>
          </w:r>
          <w:r w:rsidRPr="008715D7">
            <w:rPr>
              <w:rFonts w:ascii="Arial" w:hAnsi="Arial" w:cs="Arial"/>
              <w:b/>
            </w:rPr>
            <w:fldChar w:fldCharType="begin"/>
          </w:r>
          <w:r w:rsidRPr="008715D7">
            <w:rPr>
              <w:rFonts w:ascii="Arial" w:hAnsi="Arial" w:cs="Arial"/>
              <w:b/>
            </w:rPr>
            <w:instrText xml:space="preserve"> PAGE  \* Arabic  \* MERGEFORMAT </w:instrText>
          </w:r>
          <w:r w:rsidRPr="008715D7">
            <w:rPr>
              <w:rFonts w:ascii="Arial" w:hAnsi="Arial" w:cs="Arial"/>
              <w:b/>
            </w:rPr>
            <w:fldChar w:fldCharType="separate"/>
          </w:r>
          <w:r w:rsidR="00C74BA6">
            <w:rPr>
              <w:rFonts w:ascii="Arial" w:hAnsi="Arial" w:cs="Arial"/>
              <w:b/>
              <w:noProof/>
            </w:rPr>
            <w:t>2</w:t>
          </w:r>
          <w:r w:rsidRPr="008715D7">
            <w:rPr>
              <w:rFonts w:ascii="Arial" w:hAnsi="Arial" w:cs="Arial"/>
              <w:b/>
            </w:rPr>
            <w:fldChar w:fldCharType="end"/>
          </w:r>
          <w:r w:rsidRPr="008715D7">
            <w:rPr>
              <w:rFonts w:ascii="Arial" w:hAnsi="Arial" w:cs="Arial"/>
            </w:rPr>
            <w:t xml:space="preserve"> of </w:t>
          </w:r>
          <w:r w:rsidRPr="008715D7">
            <w:rPr>
              <w:rFonts w:ascii="Arial" w:hAnsi="Arial" w:cs="Arial"/>
              <w:b/>
            </w:rPr>
            <w:fldChar w:fldCharType="begin"/>
          </w:r>
          <w:r w:rsidRPr="008715D7">
            <w:rPr>
              <w:rFonts w:ascii="Arial" w:hAnsi="Arial" w:cs="Arial"/>
              <w:b/>
            </w:rPr>
            <w:instrText xml:space="preserve"> NUMPAGES  \* Arabic  \* MERGEFORMAT </w:instrText>
          </w:r>
          <w:r w:rsidRPr="008715D7">
            <w:rPr>
              <w:rFonts w:ascii="Arial" w:hAnsi="Arial" w:cs="Arial"/>
              <w:b/>
            </w:rPr>
            <w:fldChar w:fldCharType="separate"/>
          </w:r>
          <w:r w:rsidR="00C74BA6">
            <w:rPr>
              <w:rFonts w:ascii="Arial" w:hAnsi="Arial" w:cs="Arial"/>
              <w:b/>
              <w:noProof/>
            </w:rPr>
            <w:t>2</w:t>
          </w:r>
          <w:r w:rsidRPr="008715D7">
            <w:rPr>
              <w:rFonts w:ascii="Arial" w:hAnsi="Arial" w:cs="Arial"/>
              <w:b/>
            </w:rPr>
            <w:fldChar w:fldCharType="end"/>
          </w:r>
        </w:p>
      </w:tc>
      <w:tc>
        <w:tcPr>
          <w:tcW w:w="3192" w:type="dxa"/>
        </w:tcPr>
        <w:p w:rsidR="0055178E" w:rsidRPr="0055178E" w:rsidRDefault="0055178E" w:rsidP="0055178E">
          <w:pPr>
            <w:pStyle w:val="Footer"/>
            <w:jc w:val="right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</w:rPr>
            <w:t>EMC PIF rev</w:t>
          </w:r>
          <w:r w:rsidRPr="008715D7">
            <w:rPr>
              <w:rStyle w:val="PageNumber"/>
              <w:rFonts w:ascii="Arial" w:hAnsi="Arial" w:cs="Arial"/>
            </w:rPr>
            <w:t xml:space="preserve">: </w:t>
          </w:r>
          <w:r w:rsidR="0048189F">
            <w:rPr>
              <w:rStyle w:val="PageNumber"/>
              <w:rFonts w:ascii="Arial" w:hAnsi="Arial" w:cs="Arial"/>
            </w:rPr>
            <w:t>04/10</w:t>
          </w:r>
          <w:r w:rsidRPr="008715D7">
            <w:rPr>
              <w:rStyle w:val="PageNumber"/>
              <w:rFonts w:ascii="Arial" w:hAnsi="Arial" w:cs="Arial"/>
            </w:rPr>
            <w:t>/14</w:t>
          </w:r>
        </w:p>
      </w:tc>
    </w:tr>
  </w:tbl>
  <w:p w:rsidR="00FE4CA8" w:rsidRPr="00252AC0" w:rsidRDefault="00FE4CA8" w:rsidP="00252AC0">
    <w:pPr>
      <w:pStyle w:val="Foot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5B7"/>
    <w:multiLevelType w:val="hybridMultilevel"/>
    <w:tmpl w:val="666467FE"/>
    <w:lvl w:ilvl="0" w:tplc="C7F0C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44267"/>
    <w:multiLevelType w:val="hybridMultilevel"/>
    <w:tmpl w:val="8EB08650"/>
    <w:lvl w:ilvl="0" w:tplc="E6A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C4CA1"/>
    <w:multiLevelType w:val="hybridMultilevel"/>
    <w:tmpl w:val="1BD8B282"/>
    <w:lvl w:ilvl="0" w:tplc="E6A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21E8E"/>
    <w:multiLevelType w:val="hybridMultilevel"/>
    <w:tmpl w:val="C3FC3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35EFA"/>
    <w:multiLevelType w:val="hybridMultilevel"/>
    <w:tmpl w:val="6BEC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F646F"/>
    <w:multiLevelType w:val="hybridMultilevel"/>
    <w:tmpl w:val="F75E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963D8"/>
    <w:multiLevelType w:val="hybridMultilevel"/>
    <w:tmpl w:val="32008D20"/>
    <w:lvl w:ilvl="0" w:tplc="E6A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B7290"/>
    <w:multiLevelType w:val="hybridMultilevel"/>
    <w:tmpl w:val="3AEC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76C1F"/>
    <w:multiLevelType w:val="hybridMultilevel"/>
    <w:tmpl w:val="4D426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67C23"/>
    <w:multiLevelType w:val="hybridMultilevel"/>
    <w:tmpl w:val="50AA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23DFF"/>
    <w:multiLevelType w:val="hybridMultilevel"/>
    <w:tmpl w:val="507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E30DC"/>
    <w:multiLevelType w:val="hybridMultilevel"/>
    <w:tmpl w:val="4ED80618"/>
    <w:lvl w:ilvl="0" w:tplc="E6A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F1AB1"/>
    <w:multiLevelType w:val="hybridMultilevel"/>
    <w:tmpl w:val="CE52BD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A5DB0"/>
    <w:multiLevelType w:val="hybridMultilevel"/>
    <w:tmpl w:val="507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B29EC"/>
    <w:multiLevelType w:val="hybridMultilevel"/>
    <w:tmpl w:val="E162FC84"/>
    <w:lvl w:ilvl="0" w:tplc="0FAC8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15996"/>
    <w:multiLevelType w:val="hybridMultilevel"/>
    <w:tmpl w:val="0C00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42650"/>
    <w:multiLevelType w:val="hybridMultilevel"/>
    <w:tmpl w:val="217E3732"/>
    <w:lvl w:ilvl="0" w:tplc="E6A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51542"/>
    <w:multiLevelType w:val="hybridMultilevel"/>
    <w:tmpl w:val="4434EB3E"/>
    <w:lvl w:ilvl="0" w:tplc="C7F0C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107F2"/>
    <w:multiLevelType w:val="hybridMultilevel"/>
    <w:tmpl w:val="0128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C2435"/>
    <w:multiLevelType w:val="hybridMultilevel"/>
    <w:tmpl w:val="571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7"/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9"/>
  </w:num>
  <w:num w:numId="10">
    <w:abstractNumId w:val="13"/>
  </w:num>
  <w:num w:numId="11">
    <w:abstractNumId w:val="10"/>
  </w:num>
  <w:num w:numId="12">
    <w:abstractNumId w:val="14"/>
  </w:num>
  <w:num w:numId="13">
    <w:abstractNumId w:val="0"/>
  </w:num>
  <w:num w:numId="14">
    <w:abstractNumId w:val="17"/>
  </w:num>
  <w:num w:numId="15">
    <w:abstractNumId w:val="1"/>
  </w:num>
  <w:num w:numId="16">
    <w:abstractNumId w:val="2"/>
  </w:num>
  <w:num w:numId="17">
    <w:abstractNumId w:val="6"/>
  </w:num>
  <w:num w:numId="18">
    <w:abstractNumId w:val="16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6vkQX+iCaMVGe7hEu8wGtQ6ij6A=" w:salt="rlZNP8+afmfmGJBiq/F28A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54"/>
    <w:rsid w:val="00040C81"/>
    <w:rsid w:val="00045186"/>
    <w:rsid w:val="00052996"/>
    <w:rsid w:val="00071078"/>
    <w:rsid w:val="00072715"/>
    <w:rsid w:val="000858AA"/>
    <w:rsid w:val="000872F7"/>
    <w:rsid w:val="00087B2E"/>
    <w:rsid w:val="000B3C7B"/>
    <w:rsid w:val="000B6049"/>
    <w:rsid w:val="000F4A7F"/>
    <w:rsid w:val="00130D71"/>
    <w:rsid w:val="00135280"/>
    <w:rsid w:val="00146D52"/>
    <w:rsid w:val="001E149F"/>
    <w:rsid w:val="002037A5"/>
    <w:rsid w:val="00206688"/>
    <w:rsid w:val="00235DE9"/>
    <w:rsid w:val="00241254"/>
    <w:rsid w:val="00244373"/>
    <w:rsid w:val="00252AC0"/>
    <w:rsid w:val="002970EB"/>
    <w:rsid w:val="002C236A"/>
    <w:rsid w:val="002C72CB"/>
    <w:rsid w:val="002F759E"/>
    <w:rsid w:val="003115D2"/>
    <w:rsid w:val="0033548B"/>
    <w:rsid w:val="0035163C"/>
    <w:rsid w:val="00353F47"/>
    <w:rsid w:val="00355979"/>
    <w:rsid w:val="003A1918"/>
    <w:rsid w:val="003A5B4B"/>
    <w:rsid w:val="003E48C8"/>
    <w:rsid w:val="003F27C0"/>
    <w:rsid w:val="00406BF4"/>
    <w:rsid w:val="00441EA6"/>
    <w:rsid w:val="00477EBA"/>
    <w:rsid w:val="0048189F"/>
    <w:rsid w:val="00490A42"/>
    <w:rsid w:val="004A2E1A"/>
    <w:rsid w:val="00515F4E"/>
    <w:rsid w:val="005178FE"/>
    <w:rsid w:val="00525A6B"/>
    <w:rsid w:val="00544506"/>
    <w:rsid w:val="0055178E"/>
    <w:rsid w:val="0055202D"/>
    <w:rsid w:val="00565E92"/>
    <w:rsid w:val="00580C3D"/>
    <w:rsid w:val="005C2579"/>
    <w:rsid w:val="00613281"/>
    <w:rsid w:val="0062348B"/>
    <w:rsid w:val="00625199"/>
    <w:rsid w:val="006567F3"/>
    <w:rsid w:val="0069384E"/>
    <w:rsid w:val="00694463"/>
    <w:rsid w:val="006B672B"/>
    <w:rsid w:val="00712E3B"/>
    <w:rsid w:val="00713297"/>
    <w:rsid w:val="00727872"/>
    <w:rsid w:val="0073662A"/>
    <w:rsid w:val="00740CE3"/>
    <w:rsid w:val="00747CBF"/>
    <w:rsid w:val="00752002"/>
    <w:rsid w:val="00785214"/>
    <w:rsid w:val="00792A3A"/>
    <w:rsid w:val="007B64E8"/>
    <w:rsid w:val="007D2801"/>
    <w:rsid w:val="007E75C9"/>
    <w:rsid w:val="007F6FFF"/>
    <w:rsid w:val="0080193E"/>
    <w:rsid w:val="00825C93"/>
    <w:rsid w:val="008715D7"/>
    <w:rsid w:val="00885BAF"/>
    <w:rsid w:val="008B0756"/>
    <w:rsid w:val="00901CBD"/>
    <w:rsid w:val="00906B62"/>
    <w:rsid w:val="009142CA"/>
    <w:rsid w:val="00933372"/>
    <w:rsid w:val="00982407"/>
    <w:rsid w:val="009861FB"/>
    <w:rsid w:val="009B5AD9"/>
    <w:rsid w:val="009B6BFF"/>
    <w:rsid w:val="009C10A5"/>
    <w:rsid w:val="009D0BAF"/>
    <w:rsid w:val="00A13DCF"/>
    <w:rsid w:val="00A1582F"/>
    <w:rsid w:val="00A40FB5"/>
    <w:rsid w:val="00A875D2"/>
    <w:rsid w:val="00A96D7B"/>
    <w:rsid w:val="00AC227D"/>
    <w:rsid w:val="00AE5F98"/>
    <w:rsid w:val="00B009BC"/>
    <w:rsid w:val="00B07A0F"/>
    <w:rsid w:val="00B21F4F"/>
    <w:rsid w:val="00B41F1D"/>
    <w:rsid w:val="00B50CE1"/>
    <w:rsid w:val="00B60CDA"/>
    <w:rsid w:val="00B77539"/>
    <w:rsid w:val="00BB103D"/>
    <w:rsid w:val="00C02899"/>
    <w:rsid w:val="00C25396"/>
    <w:rsid w:val="00C25BCE"/>
    <w:rsid w:val="00C25E1C"/>
    <w:rsid w:val="00C74BA6"/>
    <w:rsid w:val="00C901D8"/>
    <w:rsid w:val="00CC73E8"/>
    <w:rsid w:val="00CD7AF4"/>
    <w:rsid w:val="00DF2229"/>
    <w:rsid w:val="00E47324"/>
    <w:rsid w:val="00E753F5"/>
    <w:rsid w:val="00ED6BB1"/>
    <w:rsid w:val="00EE1457"/>
    <w:rsid w:val="00EE67D8"/>
    <w:rsid w:val="00EF7CCF"/>
    <w:rsid w:val="00F00C42"/>
    <w:rsid w:val="00F263EF"/>
    <w:rsid w:val="00F453D5"/>
    <w:rsid w:val="00F4787C"/>
    <w:rsid w:val="00F60CCA"/>
    <w:rsid w:val="00F71495"/>
    <w:rsid w:val="00F8067D"/>
    <w:rsid w:val="00F85A2F"/>
    <w:rsid w:val="00FC02F3"/>
    <w:rsid w:val="00FD0434"/>
    <w:rsid w:val="00FE4CA8"/>
    <w:rsid w:val="00FF29D7"/>
    <w:rsid w:val="00FF49E7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0"/>
    </w:pPr>
    <w:rPr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iCs/>
      <w:color w:val="0000FF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i/>
      <w:iCs/>
      <w:color w:val="0000FF"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bCs/>
      <w:sz w:val="24"/>
    </w:rPr>
  </w:style>
  <w:style w:type="paragraph" w:styleId="BodyText2">
    <w:name w:val="Body Text 2"/>
    <w:basedOn w:val="Normal"/>
    <w:pPr>
      <w:jc w:val="both"/>
    </w:pPr>
    <w:rPr>
      <w:b/>
      <w:sz w:val="24"/>
    </w:rPr>
  </w:style>
  <w:style w:type="table" w:styleId="TableGrid">
    <w:name w:val="Table Grid"/>
    <w:basedOn w:val="TableNormal"/>
    <w:rsid w:val="00C2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727872"/>
    <w:rPr>
      <w:bCs/>
      <w:sz w:val="24"/>
    </w:rPr>
  </w:style>
  <w:style w:type="paragraph" w:styleId="BalloonText">
    <w:name w:val="Balloon Text"/>
    <w:basedOn w:val="Normal"/>
    <w:link w:val="BalloonTextChar"/>
    <w:rsid w:val="008B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0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BE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85214"/>
    <w:rPr>
      <w:color w:val="808080"/>
    </w:rPr>
  </w:style>
  <w:style w:type="character" w:styleId="Hyperlink">
    <w:name w:val="Hyperlink"/>
    <w:basedOn w:val="DefaultParagraphFont"/>
    <w:rsid w:val="00C74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0"/>
    </w:pPr>
    <w:rPr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iCs/>
      <w:color w:val="0000FF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i/>
      <w:iCs/>
      <w:color w:val="0000FF"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bCs/>
      <w:sz w:val="24"/>
    </w:rPr>
  </w:style>
  <w:style w:type="paragraph" w:styleId="BodyText2">
    <w:name w:val="Body Text 2"/>
    <w:basedOn w:val="Normal"/>
    <w:pPr>
      <w:jc w:val="both"/>
    </w:pPr>
    <w:rPr>
      <w:b/>
      <w:sz w:val="24"/>
    </w:rPr>
  </w:style>
  <w:style w:type="table" w:styleId="TableGrid">
    <w:name w:val="Table Grid"/>
    <w:basedOn w:val="TableNormal"/>
    <w:rsid w:val="00C2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727872"/>
    <w:rPr>
      <w:bCs/>
      <w:sz w:val="24"/>
    </w:rPr>
  </w:style>
  <w:style w:type="paragraph" w:styleId="BalloonText">
    <w:name w:val="Balloon Text"/>
    <w:basedOn w:val="Normal"/>
    <w:link w:val="BalloonTextChar"/>
    <w:rsid w:val="008B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0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BE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85214"/>
    <w:rPr>
      <w:color w:val="808080"/>
    </w:rPr>
  </w:style>
  <w:style w:type="character" w:styleId="Hyperlink">
    <w:name w:val="Hyperlink"/>
    <w:basedOn w:val="DefaultParagraphFont"/>
    <w:rsid w:val="00C7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am@awkwardenginee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Temporary\PIS_EN%205502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0a05b30-7d0e-49be-af6f-99b0025929b9">H6UQ4HQX6DAM-189-4</_dlc_DocId>
    <_dlc_DocIdUrl xmlns="00a05b30-7d0e-49be-af6f-99b0025929b9">
      <Url>http://intranet.ul.com/bu/vs/CTECH-FRE-PM/_layouts/DocIdRedir.aspx?ID=H6UQ4HQX6DAM-189-4</Url>
      <Description>H6UQ4HQX6DAM-189-4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22655B570FD4C98E193E4A7460F01" ma:contentTypeVersion="1" ma:contentTypeDescription="Create a new document." ma:contentTypeScope="" ma:versionID="5842192915db620db19fcf8161e6baf5">
  <xsd:schema xmlns:xsd="http://www.w3.org/2001/XMLSchema" xmlns:xs="http://www.w3.org/2001/XMLSchema" xmlns:p="http://schemas.microsoft.com/office/2006/metadata/properties" xmlns:ns2="00a05b30-7d0e-49be-af6f-99b0025929b9" targetNamespace="http://schemas.microsoft.com/office/2006/metadata/properties" ma:root="true" ma:fieldsID="a3a55fcbd9e3d9425558fffa8ffa3eb0" ns2:_="">
    <xsd:import namespace="00a05b30-7d0e-49be-af6f-99b0025929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05b30-7d0e-49be-af6f-99b0025929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9B5466-F83E-40CF-8FA9-14965F745587}">
  <ds:schemaRefs>
    <ds:schemaRef ds:uri="http://schemas.microsoft.com/office/2006/metadata/properties"/>
    <ds:schemaRef ds:uri="http://schemas.microsoft.com/office/infopath/2007/PartnerControls"/>
    <ds:schemaRef ds:uri="00a05b30-7d0e-49be-af6f-99b0025929b9"/>
  </ds:schemaRefs>
</ds:datastoreItem>
</file>

<file path=customXml/itemProps2.xml><?xml version="1.0" encoding="utf-8"?>
<ds:datastoreItem xmlns:ds="http://schemas.openxmlformats.org/officeDocument/2006/customXml" ds:itemID="{625A0DCF-9E8F-49FC-A7CE-95956E9DC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05b30-7d0e-49be-af6f-99b002592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EB7A6-144E-429B-8181-5D67115E6F3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9BCA14D-27EA-45BC-9946-F60BE088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PIS_EN 55024.dot</Template>
  <TotalTime>9</TotalTime>
  <Pages>2</Pages>
  <Words>362</Words>
  <Characters>2065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INFORMATION SHEET</vt:lpstr>
    </vt:vector>
  </TitlesOfParts>
  <Company>CCS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INFORMATION SHEET</dc:title>
  <dc:creator>FI</dc:creator>
  <cp:lastModifiedBy>sfeller</cp:lastModifiedBy>
  <cp:revision>3</cp:revision>
  <cp:lastPrinted>2014-03-21T21:00:00Z</cp:lastPrinted>
  <dcterms:created xsi:type="dcterms:W3CDTF">2014-08-20T14:40:00Z</dcterms:created>
  <dcterms:modified xsi:type="dcterms:W3CDTF">2015-08-28T14:13:00Z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2bc5085e-b03d-432d-b75f-d092909ae34a</vt:lpwstr>
  </property>
  <property fmtid="{D5CDD505-2E9C-101B-9397-08002B2CF9AE}" pid="3" name="ContentTypeId">
    <vt:lpwstr>0x0101000BD22655B570FD4C98E193E4A7460F01</vt:lpwstr>
  </property>
</Properties>
</file>